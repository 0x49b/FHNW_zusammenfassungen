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22ED83" w14:textId="3AB3AD2A" w:rsidR="00EC602F" w:rsidRPr="001D6973" w:rsidRDefault="00091B03" w:rsidP="00EC602F">
      <w:pPr>
        <w:pStyle w:val="berschrift1"/>
        <w:rPr>
          <w:lang w:val="de-CH"/>
        </w:rPr>
      </w:pPr>
      <w:proofErr w:type="spellStart"/>
      <w:r w:rsidRPr="001D6973">
        <w:rPr>
          <w:lang w:val="de-CH"/>
        </w:rPr>
        <w:t>WebSockets</w:t>
      </w:r>
      <w:proofErr w:type="spellEnd"/>
    </w:p>
    <w:p w14:paraId="4BE9FE7F" w14:textId="74FBDFD8" w:rsidR="00FF01CC" w:rsidRDefault="00FF01CC" w:rsidP="00091B03">
      <w:r>
        <w:rPr>
          <w:noProof/>
          <w:lang w:val="en-US"/>
        </w:rPr>
        <w:drawing>
          <wp:inline distT="0" distB="0" distL="0" distR="0" wp14:anchorId="7AD5E832" wp14:editId="50D420D1">
            <wp:extent cx="2376129" cy="142875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schirmfoto 2019-07-08 um 09.06.4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659" cy="14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4D36" w14:textId="3EDBB91B" w:rsidR="00FF01CC" w:rsidRDefault="00FF01CC" w:rsidP="00091B03">
      <w:r>
        <w:rPr>
          <w:noProof/>
          <w:lang w:val="en-US"/>
        </w:rPr>
        <w:drawing>
          <wp:inline distT="0" distB="0" distL="0" distR="0" wp14:anchorId="0FAFCD73" wp14:editId="03932414">
            <wp:extent cx="2367193" cy="119380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dschirmfoto 2019-07-08 um 09.06.5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594" cy="120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103C" w14:textId="080EBA44" w:rsidR="00FF01CC" w:rsidRDefault="00FF01CC" w:rsidP="00091B03">
      <w:r>
        <w:rPr>
          <w:noProof/>
          <w:lang w:val="en-US"/>
        </w:rPr>
        <w:drawing>
          <wp:inline distT="0" distB="0" distL="0" distR="0" wp14:anchorId="36BCE1A6" wp14:editId="293F9A49">
            <wp:extent cx="2381250" cy="1273763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dschirmfoto 2019-07-08 um 09.07.0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201" cy="128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6AB7" w14:textId="54C7C7CB" w:rsidR="00FF01CC" w:rsidRDefault="00FF01CC" w:rsidP="00091B03">
      <w:r>
        <w:rPr>
          <w:noProof/>
          <w:lang w:val="en-US"/>
        </w:rPr>
        <w:drawing>
          <wp:inline distT="0" distB="0" distL="0" distR="0" wp14:anchorId="787C2465" wp14:editId="5CF597A7">
            <wp:extent cx="2365723" cy="12573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schirmfoto 2019-07-08 um 09.07.2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751" cy="12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A6B1" w14:textId="0CC3FFF5" w:rsidR="00FF01CC" w:rsidRDefault="00FF01CC" w:rsidP="00091B03">
      <w:r>
        <w:rPr>
          <w:noProof/>
          <w:lang w:val="en-US"/>
        </w:rPr>
        <w:drawing>
          <wp:inline distT="0" distB="0" distL="0" distR="0" wp14:anchorId="19A09E2B" wp14:editId="7CBA2901">
            <wp:extent cx="2368906" cy="1276350"/>
            <wp:effectExtent l="0" t="0" r="635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dschirmfoto 2019-07-08 um 09.11.5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283" cy="127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FF64" w14:textId="77777777" w:rsidR="00FF01CC" w:rsidRDefault="00FF01CC" w:rsidP="00091B03"/>
    <w:p w14:paraId="393CB671" w14:textId="0AE4C7CA" w:rsidR="00FF01CC" w:rsidRDefault="00FF01CC" w:rsidP="00091B03">
      <w:r>
        <w:br w:type="column"/>
      </w:r>
      <w:r>
        <w:rPr>
          <w:noProof/>
          <w:lang w:val="en-US"/>
        </w:rPr>
        <w:drawing>
          <wp:inline distT="0" distB="0" distL="0" distR="0" wp14:anchorId="7FA62880" wp14:editId="4EA5D5E4">
            <wp:extent cx="1841500" cy="1158875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schirmfoto 2019-07-08 um 09.09.4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2289" cy="117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36D3" w14:textId="70DD7AAD" w:rsidR="00FF01CC" w:rsidRDefault="00FF01CC" w:rsidP="00091B03">
      <w:r>
        <w:rPr>
          <w:noProof/>
          <w:lang w:val="en-US"/>
        </w:rPr>
        <w:drawing>
          <wp:inline distT="0" distB="0" distL="0" distR="0" wp14:anchorId="27346955" wp14:editId="7A7B67DB">
            <wp:extent cx="1854200" cy="1096536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dschirmfoto 2019-07-08 um 09.10.0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363" cy="111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3B86" w14:textId="57AD0CC9" w:rsidR="00FF01CC" w:rsidRDefault="00FF01CC" w:rsidP="00091B03">
      <w:r>
        <w:rPr>
          <w:noProof/>
          <w:lang w:val="en-US"/>
        </w:rPr>
        <w:drawing>
          <wp:inline distT="0" distB="0" distL="0" distR="0" wp14:anchorId="168EB86C" wp14:editId="0DCEDB5D">
            <wp:extent cx="1847850" cy="970121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dschirmfoto 2019-07-08 um 09.10.1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87" cy="98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5B74" w14:textId="4CB3DE59" w:rsidR="00FF01CC" w:rsidRDefault="00FF01CC" w:rsidP="00091B03">
      <w:r>
        <w:rPr>
          <w:noProof/>
          <w:lang w:val="en-US"/>
        </w:rPr>
        <w:drawing>
          <wp:inline distT="0" distB="0" distL="0" distR="0" wp14:anchorId="7AD54E56" wp14:editId="33FDEDFB">
            <wp:extent cx="1955800" cy="1253566"/>
            <wp:effectExtent l="0" t="0" r="0" b="381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dschirmfoto 2019-07-08 um 09.15.5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193" cy="126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D785" w14:textId="2ED059F8" w:rsidR="00FF01CC" w:rsidRDefault="00FF01CC" w:rsidP="00091B03">
      <w:r>
        <w:rPr>
          <w:noProof/>
          <w:lang w:val="en-US"/>
        </w:rPr>
        <w:drawing>
          <wp:inline distT="0" distB="0" distL="0" distR="0" wp14:anchorId="466E0C2F" wp14:editId="350C2ABD">
            <wp:extent cx="1949450" cy="712558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dschirmfoto 2019-07-08 um 09.16.0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667" cy="71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599C" w14:textId="1180BD10" w:rsidR="00FF01CC" w:rsidRDefault="00FF01CC" w:rsidP="00091B03">
      <w:r>
        <w:rPr>
          <w:noProof/>
          <w:lang w:val="en-US"/>
        </w:rPr>
        <w:drawing>
          <wp:inline distT="0" distB="0" distL="0" distR="0" wp14:anchorId="43A1AE32" wp14:editId="57CDE96C">
            <wp:extent cx="1930400" cy="1120797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ildschirmfoto 2019-07-08 um 09.16.1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4725" cy="11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C6B6" w14:textId="7458AE26" w:rsidR="00FF01CC" w:rsidRDefault="00FF01CC" w:rsidP="00091B03">
      <w:r>
        <w:rPr>
          <w:noProof/>
          <w:lang w:val="en-US"/>
        </w:rPr>
        <w:drawing>
          <wp:inline distT="0" distB="0" distL="0" distR="0" wp14:anchorId="091DEB4F" wp14:editId="751435F3">
            <wp:extent cx="1714500" cy="846904"/>
            <wp:effectExtent l="0" t="0" r="0" b="444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dschirmfoto 2019-07-08 um 09.16.2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748" cy="8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198E542" w14:textId="10FA2F45" w:rsidR="00FF01CC" w:rsidRDefault="00FF01CC" w:rsidP="00FF01CC">
      <w:pPr>
        <w:pStyle w:val="berschrift2"/>
      </w:pPr>
      <w:r>
        <w:br w:type="column"/>
      </w:r>
      <w:r>
        <w:t>Server Implementation</w:t>
      </w:r>
    </w:p>
    <w:p w14:paraId="06B0BC14" w14:textId="40537DBA" w:rsidR="00FF01CC" w:rsidRDefault="00FF01CC" w:rsidP="00FF01CC">
      <w:r>
        <w:rPr>
          <w:noProof/>
          <w:lang w:val="en-US"/>
        </w:rPr>
        <w:drawing>
          <wp:inline distT="0" distB="0" distL="0" distR="0" wp14:anchorId="4312399E" wp14:editId="658C4532">
            <wp:extent cx="2057400" cy="1375443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dschirmfoto 2019-07-08 um 09.36.0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831" cy="138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2FE5" w14:textId="3BF9C7FF" w:rsidR="00FF01CC" w:rsidRDefault="00FF01CC" w:rsidP="00FF01CC">
      <w:r>
        <w:rPr>
          <w:noProof/>
          <w:lang w:val="en-US"/>
        </w:rPr>
        <w:drawing>
          <wp:inline distT="0" distB="0" distL="0" distR="0" wp14:anchorId="6E6CDEEB" wp14:editId="5A865A6D">
            <wp:extent cx="2051050" cy="1130729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ildschirmfoto 2019-07-08 um 09.36.1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303" cy="114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5674" w14:textId="3F30CFD3" w:rsidR="00FF01CC" w:rsidRDefault="00FF01CC" w:rsidP="00FF01CC">
      <w:r>
        <w:rPr>
          <w:noProof/>
          <w:lang w:val="en-US"/>
        </w:rPr>
        <w:drawing>
          <wp:inline distT="0" distB="0" distL="0" distR="0" wp14:anchorId="32BB0235" wp14:editId="54A422E7">
            <wp:extent cx="2057400" cy="406159"/>
            <wp:effectExtent l="0" t="0" r="0" b="63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ildschirmfoto 2019-07-08 um 09.36.2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015" cy="41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AE7D" w14:textId="4815BF30" w:rsidR="00FF01CC" w:rsidRDefault="00FF01CC" w:rsidP="00FF01CC">
      <w:r>
        <w:rPr>
          <w:noProof/>
          <w:lang w:val="en-US"/>
        </w:rPr>
        <w:drawing>
          <wp:inline distT="0" distB="0" distL="0" distR="0" wp14:anchorId="3CC78B75" wp14:editId="21161159">
            <wp:extent cx="2057400" cy="1192760"/>
            <wp:effectExtent l="0" t="0" r="0" b="127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ildschirmfoto 2019-07-08 um 09.36.3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113" cy="119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7F24" w14:textId="48A96027" w:rsidR="007A67FF" w:rsidRDefault="007A67FF" w:rsidP="00FF01CC">
      <w:r>
        <w:rPr>
          <w:noProof/>
          <w:lang w:val="en-US"/>
        </w:rPr>
        <w:drawing>
          <wp:inline distT="0" distB="0" distL="0" distR="0" wp14:anchorId="70659F04" wp14:editId="45DCF4D5">
            <wp:extent cx="2038350" cy="1167658"/>
            <wp:effectExtent l="0" t="0" r="0" b="127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ildschirmfoto 2019-07-08 um 09.36.5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424" cy="117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8AAA" w14:textId="275F49B1" w:rsidR="007A67FF" w:rsidRDefault="007A67FF" w:rsidP="00FF01CC">
      <w:r>
        <w:rPr>
          <w:noProof/>
          <w:lang w:val="en-US"/>
        </w:rPr>
        <w:drawing>
          <wp:inline distT="0" distB="0" distL="0" distR="0" wp14:anchorId="3E1F1FD9" wp14:editId="261FA73B">
            <wp:extent cx="2027554" cy="1098550"/>
            <wp:effectExtent l="0" t="0" r="508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ildschirmfoto 2019-07-08 um 09.37.0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594" cy="110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DB2E" w14:textId="77777777" w:rsidR="007A67FF" w:rsidRPr="00FF01CC" w:rsidRDefault="007A67FF" w:rsidP="00FF01CC"/>
    <w:p w14:paraId="41C459EE" w14:textId="0AA2D3DE" w:rsidR="00FF01CC" w:rsidRDefault="00FF01CC" w:rsidP="007A67FF">
      <w:pPr>
        <w:pStyle w:val="berschrift2"/>
      </w:pPr>
      <w:r>
        <w:br w:type="column"/>
      </w:r>
      <w:r w:rsidR="007A67FF">
        <w:t>Client Implementation</w:t>
      </w:r>
    </w:p>
    <w:p w14:paraId="23A6AEF0" w14:textId="756B3B05" w:rsidR="007A67FF" w:rsidRDefault="007A67FF" w:rsidP="007A67FF">
      <w:r>
        <w:rPr>
          <w:noProof/>
          <w:lang w:val="en-US"/>
        </w:rPr>
        <w:drawing>
          <wp:inline distT="0" distB="0" distL="0" distR="0" wp14:anchorId="140B63EF" wp14:editId="2638232C">
            <wp:extent cx="1879600" cy="1250906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ildschirmfoto 2019-07-08 um 09.40.2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013" cy="125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FF39AAF" wp14:editId="4EC60F5D">
            <wp:extent cx="1874982" cy="977900"/>
            <wp:effectExtent l="0" t="0" r="508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ildschirmfoto 2019-07-08 um 09.40.3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772" cy="9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61CF2F7" wp14:editId="08BA06EF">
            <wp:extent cx="1865891" cy="971550"/>
            <wp:effectExtent l="0" t="0" r="127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ildschirmfoto 2019-07-08 um 09.40.4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008" cy="97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20B5" w14:textId="77777777" w:rsidR="007A67FF" w:rsidRDefault="007A67FF" w:rsidP="007A67FF"/>
    <w:p w14:paraId="1472495F" w14:textId="77777777" w:rsidR="007A67FF" w:rsidRDefault="007A67FF" w:rsidP="007A67FF">
      <w:pPr>
        <w:rPr>
          <w:lang w:val="en-US"/>
        </w:rPr>
      </w:pPr>
      <w:r w:rsidRPr="00E637FF">
        <w:rPr>
          <w:noProof/>
          <w:lang w:val="en-US"/>
        </w:rPr>
        <w:drawing>
          <wp:inline distT="0" distB="0" distL="0" distR="0" wp14:anchorId="4132D2C3" wp14:editId="6B00CFD0">
            <wp:extent cx="1930400" cy="1354912"/>
            <wp:effectExtent l="0" t="0" r="0" b="4445"/>
            <wp:docPr id="4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0804" cy="138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686E" w14:textId="77777777" w:rsidR="007A67FF" w:rsidRDefault="007A67FF" w:rsidP="007A67FF">
      <w:pPr>
        <w:rPr>
          <w:lang w:val="en-US"/>
        </w:rPr>
      </w:pPr>
    </w:p>
    <w:p w14:paraId="2D8422AB" w14:textId="7F758265" w:rsidR="007A67FF" w:rsidRDefault="007A67FF" w:rsidP="007A67FF">
      <w:pPr>
        <w:rPr>
          <w:lang w:val="en-US"/>
        </w:rPr>
      </w:pPr>
      <w:r w:rsidRPr="00E637FF">
        <w:rPr>
          <w:noProof/>
          <w:lang w:val="en-US"/>
        </w:rPr>
        <w:drawing>
          <wp:inline distT="0" distB="0" distL="0" distR="0" wp14:anchorId="1B5CF8C6" wp14:editId="52E892A8">
            <wp:extent cx="2055114" cy="1263650"/>
            <wp:effectExtent l="0" t="0" r="2540" b="0"/>
            <wp:docPr id="5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839" cy="129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B7E1" w14:textId="77777777" w:rsidR="007A67FF" w:rsidRPr="007A67FF" w:rsidRDefault="007A67FF" w:rsidP="007A67FF"/>
    <w:p w14:paraId="1A06F58F" w14:textId="27D216E0" w:rsidR="00091B03" w:rsidRPr="001D6973" w:rsidRDefault="00091B03" w:rsidP="00091B03">
      <w:r w:rsidRPr="001D6973">
        <w:br w:type="page"/>
      </w:r>
    </w:p>
    <w:p w14:paraId="6445E80A" w14:textId="441688AC" w:rsidR="00091B03" w:rsidRPr="001D6973" w:rsidRDefault="00091B03" w:rsidP="00091B03">
      <w:pPr>
        <w:pStyle w:val="berschrift1"/>
        <w:rPr>
          <w:lang w:val="de-CH"/>
        </w:rPr>
      </w:pPr>
      <w:proofErr w:type="spellStart"/>
      <w:r w:rsidRPr="001D6973">
        <w:rPr>
          <w:lang w:val="de-CH"/>
        </w:rPr>
        <w:lastRenderedPageBreak/>
        <w:t>GraphQL</w:t>
      </w:r>
      <w:proofErr w:type="spellEnd"/>
    </w:p>
    <w:p w14:paraId="600E3187" w14:textId="070EC77D" w:rsidR="00091B03" w:rsidRPr="001D6973" w:rsidRDefault="00091B03" w:rsidP="00091B03">
      <w:r w:rsidRPr="001D6973">
        <w:rPr>
          <w:noProof/>
        </w:rPr>
        <w:drawing>
          <wp:inline distT="0" distB="0" distL="0" distR="0" wp14:anchorId="0F14CB43" wp14:editId="13EC737D">
            <wp:extent cx="2367280" cy="3342276"/>
            <wp:effectExtent l="0" t="0" r="0" b="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Bildschirmfoto 2019-07-08 um 10.44.2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993" cy="336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C5CC" w14:textId="524A1CDE" w:rsidR="00091B03" w:rsidRPr="001D6973" w:rsidRDefault="00091B03" w:rsidP="00091B03">
      <w:r w:rsidRPr="001D6973">
        <w:rPr>
          <w:noProof/>
        </w:rPr>
        <w:drawing>
          <wp:inline distT="0" distB="0" distL="0" distR="0" wp14:anchorId="4533B3CF" wp14:editId="381F6EFA">
            <wp:extent cx="2377440" cy="3316614"/>
            <wp:effectExtent l="0" t="0" r="0" b="0"/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Bildschirmfoto 2019-07-08 um 10.44.3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8002" cy="334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5DC0" w14:textId="2CB19BEA" w:rsidR="00091B03" w:rsidRPr="001D6973" w:rsidRDefault="00091B03" w:rsidP="00091B03">
      <w:r w:rsidRPr="001D6973">
        <w:rPr>
          <w:noProof/>
        </w:rPr>
        <w:drawing>
          <wp:inline distT="0" distB="0" distL="0" distR="0" wp14:anchorId="267D48F8" wp14:editId="340B3308">
            <wp:extent cx="2376713" cy="2646680"/>
            <wp:effectExtent l="0" t="0" r="0" b="0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Bildschirmfoto 2019-07-08 um 10.53.1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734" cy="26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29F7" w14:textId="71B4306F" w:rsidR="00091B03" w:rsidRPr="001D6973" w:rsidRDefault="00091B03" w:rsidP="00091B03">
      <w:r w:rsidRPr="001D6973">
        <w:rPr>
          <w:noProof/>
        </w:rPr>
        <w:drawing>
          <wp:inline distT="0" distB="0" distL="0" distR="0" wp14:anchorId="3414F776" wp14:editId="60CEFC1F">
            <wp:extent cx="1214120" cy="990910"/>
            <wp:effectExtent l="0" t="0" r="5080" b="0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Bildschirmfoto 2019-07-08 um 10.53.2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0447" cy="102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973">
        <w:rPr>
          <w:noProof/>
        </w:rPr>
        <w:drawing>
          <wp:inline distT="0" distB="0" distL="0" distR="0" wp14:anchorId="7A437E4B" wp14:editId="2E74FFD7">
            <wp:extent cx="1163320" cy="983706"/>
            <wp:effectExtent l="0" t="0" r="5080" b="0"/>
            <wp:docPr id="106" name="Grafi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Bildschirmfoto 2019-07-08 um 10.53.3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271" cy="100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0617" w14:textId="67BB4817" w:rsidR="00091B03" w:rsidRPr="001D6973" w:rsidRDefault="00091B03" w:rsidP="00091B03">
      <w:r w:rsidRPr="001D6973">
        <w:rPr>
          <w:noProof/>
        </w:rPr>
        <w:drawing>
          <wp:inline distT="0" distB="0" distL="0" distR="0" wp14:anchorId="7FD594D4" wp14:editId="0FAF5E91">
            <wp:extent cx="1645920" cy="902244"/>
            <wp:effectExtent l="0" t="0" r="5080" b="0"/>
            <wp:docPr id="107" name="Grafi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Bildschirmfoto 2019-07-08 um 10.55.1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008" cy="91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947E" w14:textId="4E525C19" w:rsidR="000266D5" w:rsidRPr="001D6973" w:rsidRDefault="000266D5" w:rsidP="00091B03"/>
    <w:p w14:paraId="48A3F902" w14:textId="01D183B4" w:rsidR="000266D5" w:rsidRPr="001D6973" w:rsidRDefault="000266D5" w:rsidP="00091B03">
      <w:r w:rsidRPr="001D6973">
        <w:rPr>
          <w:noProof/>
        </w:rPr>
        <w:drawing>
          <wp:inline distT="0" distB="0" distL="0" distR="0" wp14:anchorId="5DB6455D" wp14:editId="7531D8C0">
            <wp:extent cx="2390140" cy="1213485"/>
            <wp:effectExtent l="0" t="0" r="0" b="5715"/>
            <wp:docPr id="122" name="Grafi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Bildschirmfoto 2019-07-08 um 13.50.3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D2E4" w14:textId="37C882F6" w:rsidR="00091B03" w:rsidRPr="001D6973" w:rsidRDefault="00091B03" w:rsidP="00091B03">
      <w:pPr>
        <w:pStyle w:val="berschrift2"/>
      </w:pPr>
      <w:r w:rsidRPr="001D6973">
        <w:br w:type="column"/>
      </w:r>
      <w:r w:rsidRPr="001D6973">
        <w:t>Server-Implementation</w:t>
      </w:r>
    </w:p>
    <w:p w14:paraId="5B9C03F3" w14:textId="2F85FB83" w:rsidR="00091B03" w:rsidRPr="001D6973" w:rsidRDefault="00091B03" w:rsidP="00091B03">
      <w:r w:rsidRPr="001D697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B62E46" wp14:editId="0A003EC6">
                <wp:simplePos x="0" y="0"/>
                <wp:positionH relativeFrom="column">
                  <wp:posOffset>778510</wp:posOffset>
                </wp:positionH>
                <wp:positionV relativeFrom="paragraph">
                  <wp:posOffset>34290</wp:posOffset>
                </wp:positionV>
                <wp:extent cx="883920" cy="381000"/>
                <wp:effectExtent l="0" t="0" r="0" b="0"/>
                <wp:wrapNone/>
                <wp:docPr id="114" name="Textfeld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92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2B9FE4" w14:textId="77777777" w:rsidR="00091B03" w:rsidRPr="00196B85" w:rsidRDefault="00091B03" w:rsidP="00091B03">
                            <w:pPr>
                              <w:rPr>
                                <w:color w:val="FF0000"/>
                              </w:rPr>
                            </w:pPr>
                            <w:r w:rsidRPr="00196B85">
                              <w:rPr>
                                <w:color w:val="FF0000"/>
                              </w:rPr>
                              <w:t xml:space="preserve">Datei: </w:t>
                            </w:r>
                            <w:proofErr w:type="spellStart"/>
                            <w:proofErr w:type="gramStart"/>
                            <w:r w:rsidRPr="00196B85">
                              <w:rPr>
                                <w:color w:val="FF0000"/>
                              </w:rPr>
                              <w:t>shop.graphqls</w:t>
                            </w:r>
                            <w:proofErr w:type="spellEnd"/>
                            <w:proofErr w:type="gramEnd"/>
                          </w:p>
                          <w:p w14:paraId="13A1BA8F" w14:textId="77777777" w:rsidR="00091B03" w:rsidRPr="00196B85" w:rsidRDefault="00091B03" w:rsidP="00091B03">
                            <w:pPr>
                              <w:rPr>
                                <w:color w:val="FF0000"/>
                              </w:rPr>
                            </w:pPr>
                            <w:r w:rsidRPr="00196B85">
                              <w:rPr>
                                <w:color w:val="FF0000"/>
                              </w:rPr>
                              <w:t xml:space="preserve">Im </w:t>
                            </w:r>
                            <w:proofErr w:type="spellStart"/>
                            <w:r w:rsidRPr="00196B85">
                              <w:rPr>
                                <w:color w:val="FF0000"/>
                              </w:rPr>
                              <w:t>Ressources</w:t>
                            </w:r>
                            <w:proofErr w:type="spellEnd"/>
                            <w:r w:rsidRPr="00196B85">
                              <w:rPr>
                                <w:color w:val="FF0000"/>
                              </w:rPr>
                              <w:t>-Ordner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B62E46" id="_x0000_t202" coordsize="21600,21600" o:spt="202" path="m,l,21600r21600,l21600,xe">
                <v:stroke joinstyle="miter"/>
                <v:path gradientshapeok="t" o:connecttype="rect"/>
              </v:shapetype>
              <v:shape id="Textfeld 114" o:spid="_x0000_s1026" type="#_x0000_t202" style="position:absolute;margin-left:61.3pt;margin-top:2.7pt;width:69.6pt;height:30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26N3LwIAAFQEAAAOAAAAZHJzL2Uyb0RvYy54bWysVN9v2jAQfp+0/8Hy+0gCtKMRoWKtmCah&#13;&#10;thJUfTaOTSI5Ps82JOyv39kJFHV7mvbinO/O9+P77jK/7xpFjsK6GnRBs1FKidAcylrvC/q6XX2Z&#13;&#10;UeI80yVToEVBT8LR+8XnT/PW5GIMFahSWIJBtMtbU9DKe5MnieOVaJgbgREajRJswzxe7T4pLWsx&#13;&#10;eqOScZreJi3Y0ljgwjnUPvZGuojxpRTcP0vphCeqoFibj6eN5y6cyWLO8r1lpqr5UAb7hyoaVmtM&#13;&#10;egn1yDwjB1v/EaqpuQUH0o84NAlIWXMRe8BusvRDN5uKGRF7QXCcucDk/l9Y/nR8saQukbtsSolm&#13;&#10;DZK0FZ2XQpUk6BCh1rgcHTcGXX33DTr0PusdKkPjnbRN+GJLBO2I9emCL4YjHJWz2eRujBaOpsks&#13;&#10;S9OIf/L+2FjnvwtoSBAKapG+iCo7rp3HQtD17BJyaVjVSkUKlSZtQW8nN2l8cLHgC6XxYWihLzVI&#13;&#10;vtt1Q187KE/YloV+NJzhqxqTr5nzL8ziLGC9ON/+GQ+pAJPAIFFSgf31N33wR4rQSkmLs1VQ9/PA&#13;&#10;rKBE/dBI3l02nYZhjJfpzdeAib227K4t+tA8AI5vhptkeBSDv1dnUVpo3nANliErmpjmmLug/iw+&#13;&#10;+H7icY24WC6jE46fYX6tN4aH0AHOAO22e2PWDPh7JO4JzlPI8g809L49EcuDB1lHjgLAPaoD7ji6&#13;&#10;kbphzcJuXN+j1/vPYPEbAAD//wMAUEsDBBQABgAIAAAAIQD8Z75f4gAAAA0BAAAPAAAAZHJzL2Rv&#13;&#10;d25yZXYueG1sTE9NT8MwDL0j8R8iI3Fj6SpWTV3TaSqakBAcNnbh5jZZW5E4pcm2wq/HnMbF0vOz&#13;&#10;30exnpwVZzOG3pOC+SwBYajxuqdWweF9+7AEESKSRuvJKPg2Adbl7U2BufYX2pnzPraCRSjkqKCL&#13;&#10;ccilDE1nHIaZHwwxd/Sjw8hwbKUe8cLizso0STLpsCd26HAwVWeaz/3JKXiptm+4q1O3/LHV8+tx&#13;&#10;M3wdPhZK3d9NTysemxWIaKZ4/YC/DpwfSg5W+xPpICzjNM34VMHiEQTzaTbnPrWCjBeyLOT/FuUv&#13;&#10;AAAA//8DAFBLAQItABQABgAIAAAAIQC2gziS/gAAAOEBAAATAAAAAAAAAAAAAAAAAAAAAABbQ29u&#13;&#10;dGVudF9UeXBlc10ueG1sUEsBAi0AFAAGAAgAAAAhADj9If/WAAAAlAEAAAsAAAAAAAAAAAAAAAAA&#13;&#10;LwEAAF9yZWxzLy5yZWxzUEsBAi0AFAAGAAgAAAAhAFHbo3cvAgAAVAQAAA4AAAAAAAAAAAAAAAAA&#13;&#10;LgIAAGRycy9lMm9Eb2MueG1sUEsBAi0AFAAGAAgAAAAhAPxnvl/iAAAADQEAAA8AAAAAAAAAAAAA&#13;&#10;AAAAiQQAAGRycy9kb3ducmV2LnhtbFBLBQYAAAAABAAEAPMAAACYBQAAAAA=&#13;&#10;" filled="f" stroked="f" strokeweight=".5pt">
                <v:textbox>
                  <w:txbxContent>
                    <w:p w14:paraId="3B2B9FE4" w14:textId="77777777" w:rsidR="00091B03" w:rsidRPr="00196B85" w:rsidRDefault="00091B03" w:rsidP="00091B03">
                      <w:pPr>
                        <w:rPr>
                          <w:color w:val="FF0000"/>
                        </w:rPr>
                      </w:pPr>
                      <w:r w:rsidRPr="00196B85">
                        <w:rPr>
                          <w:color w:val="FF0000"/>
                        </w:rPr>
                        <w:t xml:space="preserve">Datei: </w:t>
                      </w:r>
                      <w:proofErr w:type="spellStart"/>
                      <w:proofErr w:type="gramStart"/>
                      <w:r w:rsidRPr="00196B85">
                        <w:rPr>
                          <w:color w:val="FF0000"/>
                        </w:rPr>
                        <w:t>shop.graphqls</w:t>
                      </w:r>
                      <w:proofErr w:type="spellEnd"/>
                      <w:proofErr w:type="gramEnd"/>
                    </w:p>
                    <w:p w14:paraId="13A1BA8F" w14:textId="77777777" w:rsidR="00091B03" w:rsidRPr="00196B85" w:rsidRDefault="00091B03" w:rsidP="00091B03">
                      <w:pPr>
                        <w:rPr>
                          <w:color w:val="FF0000"/>
                        </w:rPr>
                      </w:pPr>
                      <w:r w:rsidRPr="00196B85">
                        <w:rPr>
                          <w:color w:val="FF0000"/>
                        </w:rPr>
                        <w:t xml:space="preserve">Im </w:t>
                      </w:r>
                      <w:proofErr w:type="spellStart"/>
                      <w:r w:rsidRPr="00196B85">
                        <w:rPr>
                          <w:color w:val="FF0000"/>
                        </w:rPr>
                        <w:t>Ressources</w:t>
                      </w:r>
                      <w:proofErr w:type="spellEnd"/>
                      <w:r w:rsidRPr="00196B85">
                        <w:rPr>
                          <w:color w:val="FF0000"/>
                        </w:rPr>
                        <w:t>-Ordner</w:t>
                      </w:r>
                    </w:p>
                  </w:txbxContent>
                </v:textbox>
              </v:shape>
            </w:pict>
          </mc:Fallback>
        </mc:AlternateContent>
      </w:r>
      <w:r w:rsidRPr="001D697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6FB2A3" wp14:editId="0D0FB7B2">
                <wp:simplePos x="0" y="0"/>
                <wp:positionH relativeFrom="column">
                  <wp:posOffset>690245</wp:posOffset>
                </wp:positionH>
                <wp:positionV relativeFrom="paragraph">
                  <wp:posOffset>1656080</wp:posOffset>
                </wp:positionV>
                <wp:extent cx="883920" cy="381000"/>
                <wp:effectExtent l="0" t="0" r="0" b="0"/>
                <wp:wrapNone/>
                <wp:docPr id="115" name="Textfeld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92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C5DF02" w14:textId="77777777" w:rsidR="00091B03" w:rsidRPr="00196B85" w:rsidRDefault="00091B03" w:rsidP="00091B03">
                            <w:pPr>
                              <w:rPr>
                                <w:color w:val="FF0000"/>
                              </w:rPr>
                            </w:pPr>
                            <w:r w:rsidRPr="00196B85">
                              <w:rPr>
                                <w:color w:val="FF0000"/>
                              </w:rPr>
                              <w:t xml:space="preserve">Datei: </w:t>
                            </w:r>
                            <w:r>
                              <w:rPr>
                                <w:color w:val="FF0000"/>
                              </w:rPr>
                              <w:t>ShopEndpoint.java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6FB2A3" id="Textfeld 115" o:spid="_x0000_s1027" type="#_x0000_t202" style="position:absolute;margin-left:54.35pt;margin-top:130.4pt;width:69.6pt;height:3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KvuhMgIAAFsEAAAOAAAAZHJzL2Uyb0RvYy54bWysVEtv2zAMvg/YfxB0X2zn0aVGnCJrkWFA&#13;&#10;0RZIip4VWYoNyKImKbGzXz9KjtOg22nYRaZIio/vI7246xpFjsK6GnRBs1FKidAcylrvC/q6XX+Z&#13;&#10;U+I80yVToEVBT8LRu+XnT4vW5GIMFahSWIJBtMtbU9DKe5MnieOVaJgbgREajRJswzxe7T4pLWsx&#13;&#10;eqOScZreJC3Y0ljgwjnUPvRGuozxpRTcP0vphCeqoFibj6eN5y6cyXLB8r1lpqr5uQz2D1U0rNaY&#13;&#10;9BLqgXlGDrb+I1RTcwsOpB9xaBKQsuYi9oDdZOmHbjYVMyL2guA4c4HJ/b+w/On4YkldInfZjBLN&#13;&#10;GiRpKzovhSpJ0CFCrXE5Om4MuvruG3ToPegdKkPjnbRN+GJLBO2I9emCL4YjHJXz+eR2jBaOpsk8&#13;&#10;S9OIf/L+2FjnvwtoSBAKapG+iCo7PjqPhaDr4BJyaVjXSkUKlSZtQW8mszQ+uFjwhdL4MLTQlxok&#13;&#10;3+26vumhjR2UJ+zOQj8hzvB1jTU8MudfmMWRwLJxzP0zHlIB5oKzREkF9tff9MEfmUIrJS2OWEHd&#13;&#10;zwOzghL1QyOHt9l0GmYyXqazrwEae23ZXVv0obkHnOIMF8rwKAZ/rwZRWmjecBtWISuamOaYu6B+&#13;&#10;EO99P/i4TVysVtEJp9Aw/6g3hofQAdWA8LZ7Y9acafDI3xMMw8jyD2z0vj0fq4MHWUeqAs49qmf4&#13;&#10;cYIjg+dtCytyfY9e7/+E5W8AAAD//wMAUEsDBBQABgAIAAAAIQDzd+B+5QAAABABAAAPAAAAZHJz&#13;&#10;L2Rvd25yZXYueG1sTE89T8MwEN2R+A/WIbFRGwNtmsapqqAKCZWhpUs3J3aTiPgcYrcN/HqOCZaT&#13;&#10;3t2795EtR9exsx1C61HB/UQAs1h502KtYP++vkuAhajR6M6jVfBlAyzz66tMp8ZfcGvPu1gzEsGQ&#13;&#10;agVNjH3Keaga63SY+N4i3Y5+cDoSHGpuBn0hcddxKcSUO90iOTS6t0Vjq4/dySl4LdZveltKl3x3&#13;&#10;xcvmuOo/94cnpW5vxucFjdUCWLRj/PuA3w6UH3IKVvoTmsA6wiKZEVWBnAoqQgz5OJsDKxU8SNrw&#13;&#10;POP/i+Q/AAAA//8DAFBLAQItABQABgAIAAAAIQC2gziS/gAAAOEBAAATAAAAAAAAAAAAAAAAAAAA&#13;&#10;AABbQ29udGVudF9UeXBlc10ueG1sUEsBAi0AFAAGAAgAAAAhADj9If/WAAAAlAEAAAsAAAAAAAAA&#13;&#10;AAAAAAAALwEAAF9yZWxzLy5yZWxzUEsBAi0AFAAGAAgAAAAhAJ8q+6EyAgAAWwQAAA4AAAAAAAAA&#13;&#10;AAAAAAAALgIAAGRycy9lMm9Eb2MueG1sUEsBAi0AFAAGAAgAAAAhAPN34H7lAAAAEAEAAA8AAAAA&#13;&#10;AAAAAAAAAAAAjAQAAGRycy9kb3ducmV2LnhtbFBLBQYAAAAABAAEAPMAAACeBQAAAAA=&#13;&#10;" filled="f" stroked="f" strokeweight=".5pt">
                <v:textbox>
                  <w:txbxContent>
                    <w:p w14:paraId="2AC5DF02" w14:textId="77777777" w:rsidR="00091B03" w:rsidRPr="00196B85" w:rsidRDefault="00091B03" w:rsidP="00091B03">
                      <w:pPr>
                        <w:rPr>
                          <w:color w:val="FF0000"/>
                        </w:rPr>
                      </w:pPr>
                      <w:r w:rsidRPr="00196B85">
                        <w:rPr>
                          <w:color w:val="FF0000"/>
                        </w:rPr>
                        <w:t xml:space="preserve">Datei: </w:t>
                      </w:r>
                      <w:r>
                        <w:rPr>
                          <w:color w:val="FF0000"/>
                        </w:rPr>
                        <w:t>ShopEndpoint.java</w:t>
                      </w:r>
                    </w:p>
                  </w:txbxContent>
                </v:textbox>
              </v:shape>
            </w:pict>
          </mc:Fallback>
        </mc:AlternateContent>
      </w:r>
      <w:r w:rsidRPr="001D6973">
        <w:rPr>
          <w:noProof/>
        </w:rPr>
        <w:drawing>
          <wp:inline distT="0" distB="0" distL="0" distR="0" wp14:anchorId="55566BA1" wp14:editId="7746CDB1">
            <wp:extent cx="2390140" cy="1687195"/>
            <wp:effectExtent l="0" t="0" r="0" b="1905"/>
            <wp:docPr id="119" name="Grafik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Bildschirmfoto 2019-07-08 um 12.55.0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1506" w14:textId="71D364A0" w:rsidR="00091B03" w:rsidRPr="001D6973" w:rsidRDefault="00091B03" w:rsidP="00091B03"/>
    <w:p w14:paraId="5EECD939" w14:textId="1907DFB6" w:rsidR="00091B03" w:rsidRPr="001D6973" w:rsidRDefault="00091B03" w:rsidP="00091B03">
      <w:r w:rsidRPr="001D6973">
        <w:rPr>
          <w:noProof/>
        </w:rPr>
        <w:drawing>
          <wp:inline distT="0" distB="0" distL="0" distR="0" wp14:anchorId="1D2322D4" wp14:editId="73084E95">
            <wp:extent cx="2390140" cy="1745615"/>
            <wp:effectExtent l="0" t="0" r="0" b="0"/>
            <wp:docPr id="116" name="Grafi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Bildschirmfoto 2019-07-08 um 12.50.3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973">
        <w:rPr>
          <w:noProof/>
        </w:rPr>
        <w:drawing>
          <wp:inline distT="0" distB="0" distL="0" distR="0" wp14:anchorId="71ACBCFF" wp14:editId="2FA46BE5">
            <wp:extent cx="2390140" cy="1207770"/>
            <wp:effectExtent l="0" t="0" r="0" b="0"/>
            <wp:docPr id="117" name="Grafik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Bildschirmfoto 2019-07-08 um 12.50.5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5B31" w14:textId="77777777" w:rsidR="00091B03" w:rsidRPr="001D6973" w:rsidRDefault="00091B03" w:rsidP="00091B03"/>
    <w:p w14:paraId="6F12EB59" w14:textId="3F563D38" w:rsidR="00091B03" w:rsidRPr="001D6973" w:rsidRDefault="00091B03" w:rsidP="00091B03">
      <w:r w:rsidRPr="001D6973">
        <w:rPr>
          <w:noProof/>
        </w:rPr>
        <w:drawing>
          <wp:inline distT="0" distB="0" distL="0" distR="0" wp14:anchorId="29B0EED5" wp14:editId="2D069F3B">
            <wp:extent cx="2390140" cy="1118870"/>
            <wp:effectExtent l="0" t="0" r="0" b="0"/>
            <wp:docPr id="118" name="Grafi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Bildschirmfoto 2019-07-08 um 12.52.1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8353" w14:textId="53402CBE" w:rsidR="00091B03" w:rsidRPr="001D6973" w:rsidRDefault="00091B03" w:rsidP="00091B03">
      <w:pPr>
        <w:pStyle w:val="berschrift2"/>
      </w:pPr>
      <w:r w:rsidRPr="001D6973">
        <w:br w:type="column"/>
      </w:r>
      <w:r w:rsidRPr="001D6973">
        <w:t>Client Implementation</w:t>
      </w:r>
    </w:p>
    <w:p w14:paraId="0FD11546" w14:textId="5CFB9860" w:rsidR="00091B03" w:rsidRPr="001D6973" w:rsidRDefault="00091B03" w:rsidP="00091B03">
      <w:r w:rsidRPr="001D6973">
        <w:rPr>
          <w:noProof/>
        </w:rPr>
        <w:drawing>
          <wp:inline distT="0" distB="0" distL="0" distR="0" wp14:anchorId="4013925E" wp14:editId="1F6A2B7D">
            <wp:extent cx="2390140" cy="2075815"/>
            <wp:effectExtent l="0" t="0" r="0" b="0"/>
            <wp:docPr id="120" name="Grafik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Bildschirmfoto 2019-07-08 um 12.57.1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C35B" w14:textId="6DECDE9E" w:rsidR="00091B03" w:rsidRPr="001D6973" w:rsidRDefault="00091B03" w:rsidP="00091B03">
      <w:r w:rsidRPr="001D6973">
        <w:rPr>
          <w:noProof/>
        </w:rPr>
        <w:drawing>
          <wp:inline distT="0" distB="0" distL="0" distR="0" wp14:anchorId="03D87BEA" wp14:editId="3E244C2D">
            <wp:extent cx="2390140" cy="1108710"/>
            <wp:effectExtent l="0" t="0" r="0" b="0"/>
            <wp:docPr id="121" name="Grafik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Bildschirmfoto 2019-07-08 um 12.57.2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4D9C" w14:textId="78C3AB67" w:rsidR="00A375B8" w:rsidRPr="001D6973" w:rsidRDefault="00A375B8" w:rsidP="00091B03">
      <w:r w:rsidRPr="001D6973">
        <w:br w:type="page"/>
      </w:r>
    </w:p>
    <w:p w14:paraId="05938748" w14:textId="7CDEEFD4" w:rsidR="00A375B8" w:rsidRPr="007854E3" w:rsidRDefault="007854E3" w:rsidP="00A375B8">
      <w:pPr>
        <w:pStyle w:val="berschrift1"/>
      </w:pPr>
      <w:r w:rsidRPr="007854E3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A46455D" wp14:editId="0ED79357">
            <wp:simplePos x="0" y="0"/>
            <wp:positionH relativeFrom="column">
              <wp:posOffset>1270</wp:posOffset>
            </wp:positionH>
            <wp:positionV relativeFrom="paragraph">
              <wp:posOffset>2605405</wp:posOffset>
            </wp:positionV>
            <wp:extent cx="2390140" cy="772795"/>
            <wp:effectExtent l="0" t="0" r="0" b="1905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38"/>
                    <a:stretch/>
                  </pic:blipFill>
                  <pic:spPr bwMode="auto">
                    <a:xfrm>
                      <a:off x="0" y="0"/>
                      <a:ext cx="2390140" cy="77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54E3">
        <w:rPr>
          <w:noProof/>
        </w:rPr>
        <w:drawing>
          <wp:anchor distT="0" distB="0" distL="114300" distR="114300" simplePos="0" relativeHeight="251664384" behindDoc="0" locked="0" layoutInCell="1" allowOverlap="1" wp14:anchorId="37059EFC" wp14:editId="1FDE22DF">
            <wp:simplePos x="0" y="0"/>
            <wp:positionH relativeFrom="column">
              <wp:posOffset>0</wp:posOffset>
            </wp:positionH>
            <wp:positionV relativeFrom="paragraph">
              <wp:posOffset>1286510</wp:posOffset>
            </wp:positionV>
            <wp:extent cx="2390140" cy="1315720"/>
            <wp:effectExtent l="0" t="0" r="0" b="5080"/>
            <wp:wrapNone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56"/>
                    <a:stretch/>
                  </pic:blipFill>
                  <pic:spPr bwMode="auto">
                    <a:xfrm>
                      <a:off x="0" y="0"/>
                      <a:ext cx="2390140" cy="131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54E3">
        <w:rPr>
          <w:noProof/>
        </w:rPr>
        <w:drawing>
          <wp:anchor distT="0" distB="0" distL="114300" distR="114300" simplePos="0" relativeHeight="251663360" behindDoc="1" locked="0" layoutInCell="1" allowOverlap="1" wp14:anchorId="7F65BC57" wp14:editId="1F510376">
            <wp:simplePos x="0" y="0"/>
            <wp:positionH relativeFrom="column">
              <wp:posOffset>635</wp:posOffset>
            </wp:positionH>
            <wp:positionV relativeFrom="paragraph">
              <wp:posOffset>173355</wp:posOffset>
            </wp:positionV>
            <wp:extent cx="2390140" cy="1087120"/>
            <wp:effectExtent l="0" t="0" r="0" b="5080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375B8" w:rsidRPr="007854E3">
        <w:t>Akka</w:t>
      </w:r>
      <w:proofErr w:type="spellEnd"/>
    </w:p>
    <w:p w14:paraId="29CBE33E" w14:textId="5C1E7A8D" w:rsidR="00185CE5" w:rsidRDefault="00185CE5" w:rsidP="00B3286C">
      <w:pPr>
        <w:rPr>
          <w:lang w:val="en-US"/>
        </w:rPr>
      </w:pPr>
    </w:p>
    <w:p w14:paraId="0DF0CB38" w14:textId="747A882E" w:rsidR="007854E3" w:rsidRPr="007854E3" w:rsidRDefault="007854E3" w:rsidP="00B3286C">
      <w:pPr>
        <w:rPr>
          <w:lang w:val="en-US"/>
        </w:rPr>
      </w:pPr>
    </w:p>
    <w:p w14:paraId="6D361278" w14:textId="160DA963" w:rsidR="00185CE5" w:rsidRDefault="00185CE5" w:rsidP="00185CE5">
      <w:pPr>
        <w:pStyle w:val="berschrift2"/>
        <w:rPr>
          <w:lang w:val="en-US"/>
        </w:rPr>
      </w:pPr>
      <w:r>
        <w:rPr>
          <w:lang w:val="en-US"/>
        </w:rPr>
        <w:br w:type="column"/>
      </w:r>
      <w:proofErr w:type="spellStart"/>
      <w:r>
        <w:rPr>
          <w:lang w:val="en-US"/>
        </w:rPr>
        <w:t>Programmierung</w:t>
      </w:r>
      <w:proofErr w:type="spellEnd"/>
    </w:p>
    <w:p w14:paraId="3A7957B3" w14:textId="0DD987A9" w:rsidR="001D6973" w:rsidRPr="001D6973" w:rsidRDefault="001D6973" w:rsidP="00B3286C">
      <w:pPr>
        <w:rPr>
          <w:lang w:val="en-US"/>
        </w:rPr>
      </w:pPr>
      <w:proofErr w:type="spellStart"/>
      <w:r w:rsidRPr="001D6973">
        <w:rPr>
          <w:lang w:val="en-US"/>
        </w:rPr>
        <w:t>ConfigFactory.load</w:t>
      </w:r>
      <w:proofErr w:type="spellEnd"/>
      <w:r w:rsidRPr="001D6973">
        <w:rPr>
          <w:lang w:val="en-US"/>
        </w:rPr>
        <w:t xml:space="preserve">() </w:t>
      </w:r>
      <w:r w:rsidRPr="001D6973">
        <w:sym w:font="Wingdings" w:char="F0E0"/>
      </w:r>
      <w:r w:rsidRPr="001D6973">
        <w:rPr>
          <w:lang w:val="en-US"/>
        </w:rPr>
        <w:t xml:space="preserve"> </w:t>
      </w:r>
      <w:proofErr w:type="spellStart"/>
      <w:r w:rsidRPr="001D6973">
        <w:rPr>
          <w:lang w:val="en-US"/>
        </w:rPr>
        <w:t>lädt</w:t>
      </w:r>
      <w:proofErr w:type="spellEnd"/>
      <w:r w:rsidRPr="001D6973">
        <w:rPr>
          <w:lang w:val="en-US"/>
        </w:rPr>
        <w:t xml:space="preserve"> </w:t>
      </w:r>
      <w:proofErr w:type="spellStart"/>
      <w:r w:rsidRPr="001D6973">
        <w:rPr>
          <w:lang w:val="en-US"/>
        </w:rPr>
        <w:t>application.co</w:t>
      </w:r>
      <w:r>
        <w:rPr>
          <w:lang w:val="en-US"/>
        </w:rPr>
        <w:t>nf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dem</w:t>
      </w:r>
      <w:proofErr w:type="spellEnd"/>
      <w:r>
        <w:rPr>
          <w:lang w:val="en-US"/>
        </w:rPr>
        <w:t xml:space="preserve"> /</w:t>
      </w:r>
      <w:proofErr w:type="spellStart"/>
      <w:r>
        <w:rPr>
          <w:lang w:val="en-US"/>
        </w:rPr>
        <w:t>ressources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Ordner</w:t>
      </w:r>
      <w:proofErr w:type="spellEnd"/>
    </w:p>
    <w:p w14:paraId="02AF6D97" w14:textId="65B2F350" w:rsidR="00B3286C" w:rsidRPr="001D6973" w:rsidRDefault="00B3286C" w:rsidP="00B3286C">
      <w:r w:rsidRPr="001D6973">
        <w:rPr>
          <w:noProof/>
        </w:rPr>
        <w:drawing>
          <wp:inline distT="0" distB="0" distL="0" distR="0" wp14:anchorId="0AB6CEDD" wp14:editId="73EAEBBB">
            <wp:extent cx="2390140" cy="700405"/>
            <wp:effectExtent l="0" t="0" r="0" b="0"/>
            <wp:docPr id="127" name="Grafik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Bildschirmfoto 2019-07-08 um 14.30.1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973">
        <w:rPr>
          <w:noProof/>
        </w:rPr>
        <w:drawing>
          <wp:inline distT="0" distB="0" distL="0" distR="0" wp14:anchorId="194CA1CF" wp14:editId="1F8F6027">
            <wp:extent cx="2304015" cy="1987550"/>
            <wp:effectExtent l="0" t="0" r="0" b="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Bildschirmfoto 2019-07-08 um 14.30.0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081" cy="19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33F5" w14:textId="37B995C2" w:rsidR="00B3286C" w:rsidRPr="001D6973" w:rsidRDefault="00B3286C" w:rsidP="00B3286C">
      <w:pPr>
        <w:pStyle w:val="berschrift2"/>
      </w:pPr>
      <w:proofErr w:type="spellStart"/>
      <w:r w:rsidRPr="001D6973">
        <w:t>Akka</w:t>
      </w:r>
      <w:proofErr w:type="spellEnd"/>
      <w:r w:rsidRPr="001D6973">
        <w:t xml:space="preserve"> Remote</w:t>
      </w:r>
    </w:p>
    <w:p w14:paraId="5BD49799" w14:textId="53F930B8" w:rsidR="00B3286C" w:rsidRPr="001D6973" w:rsidRDefault="007854E3" w:rsidP="000266D5">
      <w:r w:rsidRPr="007854E3"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086619BC" wp14:editId="33A98C92">
            <wp:simplePos x="0" y="0"/>
            <wp:positionH relativeFrom="column">
              <wp:posOffset>-2642235</wp:posOffset>
            </wp:positionH>
            <wp:positionV relativeFrom="paragraph">
              <wp:posOffset>387367</wp:posOffset>
            </wp:positionV>
            <wp:extent cx="2390140" cy="1188720"/>
            <wp:effectExtent l="0" t="0" r="0" b="5080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86C" w:rsidRPr="001D6973">
        <w:rPr>
          <w:noProof/>
        </w:rPr>
        <w:drawing>
          <wp:inline distT="0" distB="0" distL="0" distR="0" wp14:anchorId="358099A3" wp14:editId="50C5FD51">
            <wp:extent cx="1612900" cy="452932"/>
            <wp:effectExtent l="0" t="0" r="0" b="4445"/>
            <wp:docPr id="123" name="Grafi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Bildschirmfoto 2019-07-08 um 14.25.19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82" cy="46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FE23" w14:textId="03D3F699" w:rsidR="00B3286C" w:rsidRPr="001D6973" w:rsidRDefault="00B3286C" w:rsidP="000266D5"/>
    <w:p w14:paraId="4ECD1A54" w14:textId="1BC754B5" w:rsidR="00B3286C" w:rsidRPr="001D6973" w:rsidRDefault="00D476FC" w:rsidP="000266D5">
      <w:r w:rsidRPr="00D476FC"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28CE9619" wp14:editId="21BC417C">
            <wp:simplePos x="0" y="0"/>
            <wp:positionH relativeFrom="column">
              <wp:posOffset>-2641600</wp:posOffset>
            </wp:positionH>
            <wp:positionV relativeFrom="paragraph">
              <wp:posOffset>1021783</wp:posOffset>
            </wp:positionV>
            <wp:extent cx="2390140" cy="1514475"/>
            <wp:effectExtent l="0" t="0" r="0" b="0"/>
            <wp:wrapNone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86C" w:rsidRPr="001D6973">
        <w:rPr>
          <w:noProof/>
        </w:rPr>
        <w:drawing>
          <wp:inline distT="0" distB="0" distL="0" distR="0" wp14:anchorId="5D410C55" wp14:editId="6EDFD803">
            <wp:extent cx="2160878" cy="1041400"/>
            <wp:effectExtent l="0" t="0" r="0" b="0"/>
            <wp:docPr id="124" name="Grafi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Bildschirmfoto 2019-07-08 um 14.25.5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015" cy="105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A14D" w14:textId="0EFFF370" w:rsidR="00B3286C" w:rsidRPr="001D6973" w:rsidRDefault="00B3286C" w:rsidP="00B3286C">
      <w:pPr>
        <w:pStyle w:val="berschrift2"/>
      </w:pPr>
      <w:proofErr w:type="spellStart"/>
      <w:r w:rsidRPr="001D6973">
        <w:t>Akka</w:t>
      </w:r>
      <w:proofErr w:type="spellEnd"/>
      <w:r w:rsidRPr="001D6973">
        <w:t xml:space="preserve"> Remote </w:t>
      </w:r>
      <w:proofErr w:type="spellStart"/>
      <w:r w:rsidRPr="001D6973">
        <w:t>Ask</w:t>
      </w:r>
      <w:proofErr w:type="spellEnd"/>
      <w:r w:rsidRPr="001D6973">
        <w:t>-Pattern (auf Antwort warten)</w:t>
      </w:r>
    </w:p>
    <w:p w14:paraId="6AFCF12F" w14:textId="49EEC30D" w:rsidR="00B3286C" w:rsidRPr="001D6973" w:rsidRDefault="00B3286C" w:rsidP="000266D5">
      <w:r w:rsidRPr="001D6973">
        <w:rPr>
          <w:noProof/>
        </w:rPr>
        <w:drawing>
          <wp:inline distT="0" distB="0" distL="0" distR="0" wp14:anchorId="15B4BA37" wp14:editId="3D343692">
            <wp:extent cx="1612900" cy="1240100"/>
            <wp:effectExtent l="0" t="0" r="0" b="5080"/>
            <wp:docPr id="125" name="Grafik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Bildschirmfoto 2019-07-08 um 14.26.43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163" cy="1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CBAC" w14:textId="204D4EE8" w:rsidR="00B3286C" w:rsidRPr="001D6973" w:rsidRDefault="00B3286C" w:rsidP="000266D5"/>
    <w:p w14:paraId="4AD4FB58" w14:textId="6E6FB97B" w:rsidR="000266D5" w:rsidRDefault="00B3286C" w:rsidP="001D6973">
      <w:r w:rsidRPr="001D6973">
        <w:rPr>
          <w:noProof/>
        </w:rPr>
        <w:drawing>
          <wp:inline distT="0" distB="0" distL="0" distR="0" wp14:anchorId="28DF3602" wp14:editId="171E635F">
            <wp:extent cx="2286000" cy="1078015"/>
            <wp:effectExtent l="0" t="0" r="0" b="1905"/>
            <wp:docPr id="126" name="Grafik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Bildschirmfoto 2019-07-08 um 14.27.2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019" cy="107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6C3C" w14:textId="28E07C5B" w:rsidR="001D6973" w:rsidRDefault="001D6973" w:rsidP="001D6973">
      <w:pPr>
        <w:pStyle w:val="berschrift2"/>
      </w:pPr>
      <w:r>
        <w:t>Simple Chat-Applikation</w:t>
      </w:r>
    </w:p>
    <w:p w14:paraId="0CC86438" w14:textId="33813C20" w:rsidR="001D6973" w:rsidRDefault="001D6973" w:rsidP="001D6973">
      <w:r>
        <w:t>Server:</w:t>
      </w:r>
    </w:p>
    <w:p w14:paraId="7FEC7163" w14:textId="7CCA2A12" w:rsidR="001D6973" w:rsidRDefault="007854E3" w:rsidP="001D6973">
      <w:r w:rsidRPr="007854E3"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6F9E0A42" wp14:editId="728BCEDB">
            <wp:simplePos x="0" y="0"/>
            <wp:positionH relativeFrom="column">
              <wp:posOffset>2599141</wp:posOffset>
            </wp:positionH>
            <wp:positionV relativeFrom="paragraph">
              <wp:posOffset>3402965</wp:posOffset>
            </wp:positionV>
            <wp:extent cx="2390140" cy="963930"/>
            <wp:effectExtent l="0" t="0" r="0" b="1270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6973">
        <w:rPr>
          <w:noProof/>
        </w:rPr>
        <w:drawing>
          <wp:inline distT="0" distB="0" distL="0" distR="0" wp14:anchorId="7F5C7177" wp14:editId="3D7D52EC">
            <wp:extent cx="2390140" cy="1973580"/>
            <wp:effectExtent l="0" t="0" r="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Bildschirmfoto 2019-07-08 um 14.47.3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973">
        <w:rPr>
          <w:noProof/>
        </w:rPr>
        <w:drawing>
          <wp:inline distT="0" distB="0" distL="0" distR="0" wp14:anchorId="5E58B113" wp14:editId="0BE2FAFC">
            <wp:extent cx="2390140" cy="2134235"/>
            <wp:effectExtent l="0" t="0" r="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Bildschirmfoto 2019-07-08 um 14.48.2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F9F9" w14:textId="297891B2" w:rsidR="001D6973" w:rsidRDefault="001D6973" w:rsidP="001D6973">
      <w:r>
        <w:t>Client:</w:t>
      </w:r>
    </w:p>
    <w:p w14:paraId="2DA0AF7D" w14:textId="61512A67" w:rsidR="001D6973" w:rsidRDefault="007854E3" w:rsidP="001D6973">
      <w:r w:rsidRPr="007854E3">
        <w:rPr>
          <w:noProof/>
        </w:rPr>
        <w:drawing>
          <wp:anchor distT="0" distB="0" distL="114300" distR="114300" simplePos="0" relativeHeight="251669504" behindDoc="0" locked="0" layoutInCell="1" allowOverlap="1" wp14:anchorId="0B45661D" wp14:editId="566EA41F">
            <wp:simplePos x="0" y="0"/>
            <wp:positionH relativeFrom="column">
              <wp:posOffset>2600411</wp:posOffset>
            </wp:positionH>
            <wp:positionV relativeFrom="paragraph">
              <wp:posOffset>177800</wp:posOffset>
            </wp:positionV>
            <wp:extent cx="2390140" cy="1285240"/>
            <wp:effectExtent l="0" t="0" r="0" b="4445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6973">
        <w:rPr>
          <w:noProof/>
        </w:rPr>
        <w:drawing>
          <wp:inline distT="0" distB="0" distL="0" distR="0" wp14:anchorId="3A53A02F" wp14:editId="66B2E9E9">
            <wp:extent cx="2390140" cy="1988185"/>
            <wp:effectExtent l="0" t="0" r="0" b="5715"/>
            <wp:docPr id="131" name="Grafik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Bildschirmfoto 2019-07-08 um 14.52.3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973">
        <w:rPr>
          <w:noProof/>
        </w:rPr>
        <w:drawing>
          <wp:inline distT="0" distB="0" distL="0" distR="0" wp14:anchorId="6DBA2367" wp14:editId="78C489A0">
            <wp:extent cx="2390140" cy="514350"/>
            <wp:effectExtent l="0" t="0" r="0" b="6350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Bildschirmfoto 2019-07-08 um 14.52.4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37A1" w14:textId="30F72EBC" w:rsidR="00B46B0F" w:rsidRDefault="00B46B0F" w:rsidP="001D6973">
      <w:r>
        <w:br w:type="column"/>
      </w:r>
      <w:r>
        <w:t>Messages:</w:t>
      </w:r>
    </w:p>
    <w:p w14:paraId="15C8B3D2" w14:textId="68A377FB" w:rsidR="00B46B0F" w:rsidRDefault="00B46B0F" w:rsidP="001D6973">
      <w:r>
        <w:rPr>
          <w:noProof/>
        </w:rPr>
        <w:drawing>
          <wp:inline distT="0" distB="0" distL="0" distR="0" wp14:anchorId="50CED2CB" wp14:editId="26E0B43D">
            <wp:extent cx="2390140" cy="1951355"/>
            <wp:effectExtent l="0" t="0" r="0" b="4445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Bildschirmfoto 2019-07-08 um 14.57.0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03B1" w14:textId="0A61B45E" w:rsidR="00A93405" w:rsidRDefault="007854E3" w:rsidP="001D6973">
      <w:r w:rsidRPr="007854E3"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17CB4A95" wp14:editId="1CBBE31D">
            <wp:simplePos x="0" y="0"/>
            <wp:positionH relativeFrom="column">
              <wp:posOffset>-43094</wp:posOffset>
            </wp:positionH>
            <wp:positionV relativeFrom="paragraph">
              <wp:posOffset>35560</wp:posOffset>
            </wp:positionV>
            <wp:extent cx="2390140" cy="1496060"/>
            <wp:effectExtent l="0" t="0" r="0" b="2540"/>
            <wp:wrapNone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3405">
        <w:br w:type="page"/>
      </w:r>
    </w:p>
    <w:p w14:paraId="02F9A08B" w14:textId="65F23711" w:rsidR="00A93405" w:rsidRDefault="00A93405" w:rsidP="00A93405">
      <w:pPr>
        <w:pStyle w:val="berschrift1"/>
      </w:pPr>
      <w:proofErr w:type="spellStart"/>
      <w:r>
        <w:lastRenderedPageBreak/>
        <w:t>Algotithmen</w:t>
      </w:r>
      <w:proofErr w:type="spellEnd"/>
    </w:p>
    <w:p w14:paraId="18378548" w14:textId="781D5209" w:rsidR="00A93405" w:rsidRDefault="00254909" w:rsidP="00254909">
      <w:pPr>
        <w:pStyle w:val="berschrift2"/>
        <w:rPr>
          <w:lang w:val="en-US"/>
        </w:rPr>
      </w:pPr>
      <w:r>
        <w:rPr>
          <w:lang w:val="en-US"/>
        </w:rPr>
        <w:t>Ask-Pattern</w:t>
      </w:r>
    </w:p>
    <w:p w14:paraId="17E12BB7" w14:textId="6F9139AE" w:rsidR="00254909" w:rsidRDefault="00242BAC" w:rsidP="00242BAC">
      <w:pPr>
        <w:pStyle w:val="Listenabsatz"/>
      </w:pPr>
      <w:r w:rsidRPr="00242BAC">
        <w:t>Nutzt einen anonymen Aktor um auf die Ant</w:t>
      </w:r>
      <w:r>
        <w:t>wort zu warten</w:t>
      </w:r>
    </w:p>
    <w:p w14:paraId="33B79F9C" w14:textId="7880EF71" w:rsidR="00242BAC" w:rsidRPr="00242BAC" w:rsidRDefault="00242BAC" w:rsidP="00242BAC">
      <w:pPr>
        <w:pStyle w:val="Listenabsatz"/>
      </w:pPr>
      <w:r>
        <w:t xml:space="preserve">Methode </w:t>
      </w:r>
      <w:proofErr w:type="spellStart"/>
      <w:r>
        <w:t>ask</w:t>
      </w:r>
      <w:proofErr w:type="spellEnd"/>
      <w:r>
        <w:t xml:space="preserve"> ist als statische Methode in der Klasse </w:t>
      </w:r>
      <w:proofErr w:type="spellStart"/>
      <w:proofErr w:type="gramStart"/>
      <w:r w:rsidRPr="00242BAC">
        <w:t>akka.pattern</w:t>
      </w:r>
      <w:proofErr w:type="gramEnd"/>
      <w:r w:rsidRPr="00242BAC">
        <w:t>.Patterns</w:t>
      </w:r>
      <w:proofErr w:type="spellEnd"/>
      <w:r w:rsidRPr="00242BAC">
        <w:t xml:space="preserve"> </w:t>
      </w:r>
      <w:r>
        <w:t>definiert</w:t>
      </w:r>
    </w:p>
    <w:p w14:paraId="03551BBA" w14:textId="14CFF1F7" w:rsidR="00254909" w:rsidRPr="00242BAC" w:rsidRDefault="00254909" w:rsidP="00254909">
      <w:pPr>
        <w:pStyle w:val="berschrift2"/>
      </w:pPr>
      <w:r w:rsidRPr="00242BAC">
        <w:t>Distributed Algorithmen</w:t>
      </w:r>
    </w:p>
    <w:p w14:paraId="663F2C35" w14:textId="65655876" w:rsidR="00D72133" w:rsidRDefault="00D72133" w:rsidP="00254909">
      <w:r>
        <w:t>Beispiel GCD (Euklid):</w:t>
      </w:r>
    </w:p>
    <w:p w14:paraId="7BFF9EE6" w14:textId="69869615" w:rsidR="00D72133" w:rsidRDefault="00D72133" w:rsidP="00254909">
      <w:r>
        <w:rPr>
          <w:noProof/>
        </w:rPr>
        <w:drawing>
          <wp:inline distT="0" distB="0" distL="0" distR="0" wp14:anchorId="37B8AC12" wp14:editId="29962B78">
            <wp:extent cx="1809750" cy="1084696"/>
            <wp:effectExtent l="0" t="0" r="0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Bildschirmfoto 2019-07-08 um 17.01.18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613" cy="108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A1A8" w14:textId="77777777" w:rsidR="00D72133" w:rsidRDefault="00D72133" w:rsidP="00254909"/>
    <w:p w14:paraId="66DF3300" w14:textId="77777777" w:rsidR="00D72133" w:rsidRDefault="00D72133" w:rsidP="00254909">
      <w:r>
        <w:rPr>
          <w:noProof/>
        </w:rPr>
        <w:drawing>
          <wp:inline distT="0" distB="0" distL="0" distR="0" wp14:anchorId="36FDAE2F" wp14:editId="540B5BD9">
            <wp:extent cx="2390140" cy="1900555"/>
            <wp:effectExtent l="0" t="0" r="0" b="4445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Bildschirmfoto 2019-07-08 um 16.59.3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BC40" w14:textId="77777777" w:rsidR="00D72133" w:rsidRDefault="00D72133" w:rsidP="00254909"/>
    <w:p w14:paraId="08823AB2" w14:textId="5B69E89B" w:rsidR="00254909" w:rsidRDefault="00D72133" w:rsidP="00254909">
      <w:r>
        <w:rPr>
          <w:noProof/>
        </w:rPr>
        <w:drawing>
          <wp:inline distT="0" distB="0" distL="0" distR="0" wp14:anchorId="4D83EBE7" wp14:editId="073E7316">
            <wp:extent cx="2390140" cy="789305"/>
            <wp:effectExtent l="0" t="0" r="0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Bildschirmfoto 2019-07-08 um 17.00.19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6F68" w14:textId="77777777" w:rsidR="00A902FB" w:rsidRDefault="00A902FB" w:rsidP="00254909"/>
    <w:p w14:paraId="6813B35F" w14:textId="0FBCDCA9" w:rsidR="00254909" w:rsidRPr="00242BAC" w:rsidRDefault="00254909" w:rsidP="00D72133">
      <w:pPr>
        <w:pStyle w:val="berschrift2"/>
      </w:pPr>
      <w:r w:rsidRPr="00242BAC">
        <w:t>Echo Algorithmus</w:t>
      </w:r>
    </w:p>
    <w:p w14:paraId="799465DB" w14:textId="6BB46933" w:rsidR="00254909" w:rsidRDefault="004A329C" w:rsidP="004A329C">
      <w:pPr>
        <w:pStyle w:val="Listenabsatz"/>
      </w:pPr>
      <w:r>
        <w:t>Algorithmus um den Spannbaum eines Graphen auf zu zeigen</w:t>
      </w:r>
    </w:p>
    <w:p w14:paraId="4B0B1DCE" w14:textId="469FDFB3" w:rsidR="007F5F75" w:rsidRDefault="007F5F75" w:rsidP="004A329C">
      <w:r>
        <w:rPr>
          <w:noProof/>
        </w:rPr>
        <w:drawing>
          <wp:inline distT="0" distB="0" distL="0" distR="0" wp14:anchorId="546358DE" wp14:editId="025511EC">
            <wp:extent cx="1202584" cy="609600"/>
            <wp:effectExtent l="0" t="0" r="4445" b="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Bildschirmfoto 2019-07-08 um 17.09.1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339" cy="62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6E991" wp14:editId="043B4F3F">
            <wp:extent cx="1130300" cy="566352"/>
            <wp:effectExtent l="0" t="0" r="0" b="5715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Bildschirmfoto 2019-07-08 um 17.09.30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9656" cy="58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01AF" w14:textId="517DA639" w:rsidR="004A329C" w:rsidRDefault="004A329C" w:rsidP="004A329C">
      <w:r>
        <w:rPr>
          <w:noProof/>
        </w:rPr>
        <w:drawing>
          <wp:inline distT="0" distB="0" distL="0" distR="0" wp14:anchorId="0ED28E3D" wp14:editId="7B561909">
            <wp:extent cx="2390140" cy="1532255"/>
            <wp:effectExtent l="0" t="0" r="0" b="4445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Bildschirmfoto 2019-07-08 um 17.12.0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B21E" w14:textId="77777777" w:rsidR="004A329C" w:rsidRDefault="004A329C" w:rsidP="004A329C"/>
    <w:p w14:paraId="0334B74D" w14:textId="1C0E3601" w:rsidR="004A329C" w:rsidRPr="00242BAC" w:rsidRDefault="00934414" w:rsidP="004A329C">
      <w:r w:rsidRPr="00934414">
        <w:rPr>
          <w:lang w:val="en-US"/>
        </w:rPr>
        <w:drawing>
          <wp:anchor distT="0" distB="0" distL="114300" distR="114300" simplePos="0" relativeHeight="251687936" behindDoc="0" locked="0" layoutInCell="1" allowOverlap="1" wp14:anchorId="458B582E" wp14:editId="2733B7D9">
            <wp:simplePos x="0" y="0"/>
            <wp:positionH relativeFrom="column">
              <wp:posOffset>5199852</wp:posOffset>
            </wp:positionH>
            <wp:positionV relativeFrom="paragraph">
              <wp:posOffset>47793</wp:posOffset>
            </wp:positionV>
            <wp:extent cx="1659255" cy="278130"/>
            <wp:effectExtent l="0" t="0" r="0" b="7620"/>
            <wp:wrapNone/>
            <wp:docPr id="4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de-CH"/>
        </w:rPr>
        <w:drawing>
          <wp:anchor distT="0" distB="0" distL="114300" distR="114300" simplePos="0" relativeHeight="251674624" behindDoc="0" locked="0" layoutInCell="1" allowOverlap="1" wp14:anchorId="2D97FBA5" wp14:editId="4A595831">
            <wp:simplePos x="0" y="0"/>
            <wp:positionH relativeFrom="margin">
              <wp:posOffset>5349207</wp:posOffset>
            </wp:positionH>
            <wp:positionV relativeFrom="paragraph">
              <wp:posOffset>983452</wp:posOffset>
            </wp:positionV>
            <wp:extent cx="1051560" cy="801730"/>
            <wp:effectExtent l="0" t="0" r="0" b="0"/>
            <wp:wrapNone/>
            <wp:docPr id="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80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329C">
        <w:rPr>
          <w:noProof/>
        </w:rPr>
        <w:drawing>
          <wp:inline distT="0" distB="0" distL="0" distR="0" wp14:anchorId="063E265E" wp14:editId="609920B9">
            <wp:extent cx="2390140" cy="1624965"/>
            <wp:effectExtent l="0" t="0" r="0" b="635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Bildschirmfoto 2019-07-08 um 17.13.30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1A0A" w14:textId="3AF63C64" w:rsidR="00254909" w:rsidRPr="00242BAC" w:rsidRDefault="00254909" w:rsidP="00254909">
      <w:pPr>
        <w:pStyle w:val="berschrift2"/>
      </w:pPr>
      <w:proofErr w:type="spellStart"/>
      <w:r w:rsidRPr="00242BAC">
        <w:t>Election</w:t>
      </w:r>
      <w:proofErr w:type="spellEnd"/>
      <w:r w:rsidRPr="00242BAC">
        <w:t xml:space="preserve"> Algorithmus</w:t>
      </w:r>
    </w:p>
    <w:p w14:paraId="6EB693D5" w14:textId="3EC8B7DA" w:rsidR="00254909" w:rsidRDefault="00934414" w:rsidP="007F5F75">
      <w:pPr>
        <w:pStyle w:val="Listenabsatz"/>
      </w:pPr>
      <w:r>
        <w:rPr>
          <w:noProof/>
          <w:lang w:eastAsia="de-CH"/>
        </w:rPr>
        <w:drawing>
          <wp:anchor distT="0" distB="0" distL="114300" distR="114300" simplePos="0" relativeHeight="251678720" behindDoc="0" locked="0" layoutInCell="1" allowOverlap="1" wp14:anchorId="06B7F429" wp14:editId="6D8939A3">
            <wp:simplePos x="0" y="0"/>
            <wp:positionH relativeFrom="column">
              <wp:posOffset>2706971</wp:posOffset>
            </wp:positionH>
            <wp:positionV relativeFrom="paragraph">
              <wp:posOffset>73435</wp:posOffset>
            </wp:positionV>
            <wp:extent cx="1534795" cy="678450"/>
            <wp:effectExtent l="0" t="0" r="8255" b="7620"/>
            <wp:wrapNone/>
            <wp:docPr id="3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67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5F75">
        <w:t xml:space="preserve">Ermitteln des </w:t>
      </w:r>
      <w:proofErr w:type="spellStart"/>
      <w:r w:rsidR="007F5F75">
        <w:t>Leaders</w:t>
      </w:r>
      <w:proofErr w:type="spellEnd"/>
      <w:r w:rsidR="007F5F75">
        <w:t xml:space="preserve"> in einem Ring</w:t>
      </w:r>
    </w:p>
    <w:p w14:paraId="6DB53DA0" w14:textId="0E65036C" w:rsidR="007F5F75" w:rsidRDefault="003938FC" w:rsidP="007F5F75">
      <w:r>
        <w:rPr>
          <w:noProof/>
          <w:lang w:eastAsia="de-CH"/>
        </w:rPr>
        <w:drawing>
          <wp:anchor distT="0" distB="0" distL="114300" distR="114300" simplePos="0" relativeHeight="251676672" behindDoc="0" locked="0" layoutInCell="1" allowOverlap="1" wp14:anchorId="0196FDD6" wp14:editId="5B960E57">
            <wp:simplePos x="0" y="0"/>
            <wp:positionH relativeFrom="column">
              <wp:posOffset>4138064</wp:posOffset>
            </wp:positionH>
            <wp:positionV relativeFrom="paragraph">
              <wp:posOffset>793722</wp:posOffset>
            </wp:positionV>
            <wp:extent cx="1008380" cy="410210"/>
            <wp:effectExtent l="0" t="5715" r="1905" b="190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0838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414">
        <w:rPr>
          <w:noProof/>
          <w:lang w:eastAsia="de-CH"/>
        </w:rPr>
        <w:drawing>
          <wp:anchor distT="0" distB="0" distL="114300" distR="114300" simplePos="0" relativeHeight="251680768" behindDoc="0" locked="0" layoutInCell="1" allowOverlap="1" wp14:anchorId="7AA2EAF2" wp14:editId="61292FF0">
            <wp:simplePos x="0" y="0"/>
            <wp:positionH relativeFrom="column">
              <wp:posOffset>2706971</wp:posOffset>
            </wp:positionH>
            <wp:positionV relativeFrom="paragraph">
              <wp:posOffset>672240</wp:posOffset>
            </wp:positionV>
            <wp:extent cx="1687286" cy="910534"/>
            <wp:effectExtent l="0" t="0" r="8255" b="444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286" cy="9105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5F75">
        <w:rPr>
          <w:noProof/>
        </w:rPr>
        <w:drawing>
          <wp:inline distT="0" distB="0" distL="0" distR="0" wp14:anchorId="2C58E4DB" wp14:editId="5B65E3D3">
            <wp:extent cx="1676400" cy="914805"/>
            <wp:effectExtent l="0" t="0" r="0" b="0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Bildschirmfoto 2019-07-08 um 17.24.1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387" cy="92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DD6E" w14:textId="502DD2B4" w:rsidR="007F5F75" w:rsidRDefault="00934414" w:rsidP="007F5F75">
      <w:r w:rsidRPr="00934414">
        <w:rPr>
          <w:lang w:val="en-US"/>
        </w:rPr>
        <w:drawing>
          <wp:anchor distT="0" distB="0" distL="114300" distR="114300" simplePos="0" relativeHeight="251682816" behindDoc="0" locked="0" layoutInCell="1" allowOverlap="1" wp14:anchorId="47EA9EC4" wp14:editId="6E0F3561">
            <wp:simplePos x="0" y="0"/>
            <wp:positionH relativeFrom="column">
              <wp:posOffset>2753146</wp:posOffset>
            </wp:positionH>
            <wp:positionV relativeFrom="paragraph">
              <wp:posOffset>669346</wp:posOffset>
            </wp:positionV>
            <wp:extent cx="1864813" cy="1074924"/>
            <wp:effectExtent l="0" t="0" r="2540" b="0"/>
            <wp:wrapNone/>
            <wp:docPr id="4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813" cy="1074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F75">
        <w:rPr>
          <w:noProof/>
        </w:rPr>
        <w:drawing>
          <wp:inline distT="0" distB="0" distL="0" distR="0" wp14:anchorId="61A7FF8B" wp14:editId="2EC4A75D">
            <wp:extent cx="1676400" cy="788763"/>
            <wp:effectExtent l="0" t="0" r="0" b="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Bildschirmfoto 2019-07-08 um 17.24.2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445" cy="79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B5A3" w14:textId="13987137" w:rsidR="007F5F75" w:rsidRDefault="00580210" w:rsidP="007F5F75">
      <w:r w:rsidRPr="003938FC">
        <w:rPr>
          <w:lang w:val="en-US"/>
        </w:rPr>
        <w:drawing>
          <wp:anchor distT="0" distB="0" distL="114300" distR="114300" simplePos="0" relativeHeight="251699200" behindDoc="0" locked="0" layoutInCell="1" allowOverlap="1" wp14:anchorId="02B6492C" wp14:editId="4D833ECF">
            <wp:simplePos x="0" y="0"/>
            <wp:positionH relativeFrom="column">
              <wp:posOffset>5197779</wp:posOffset>
            </wp:positionH>
            <wp:positionV relativeFrom="paragraph">
              <wp:posOffset>820607</wp:posOffset>
            </wp:positionV>
            <wp:extent cx="2390140" cy="1180465"/>
            <wp:effectExtent l="0" t="0" r="0" b="635"/>
            <wp:wrapNone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4414" w:rsidRPr="00934414">
        <w:rPr>
          <w:lang w:val="en-US"/>
        </w:rPr>
        <w:drawing>
          <wp:anchor distT="0" distB="0" distL="114300" distR="114300" simplePos="0" relativeHeight="251683840" behindDoc="0" locked="0" layoutInCell="1" allowOverlap="1" wp14:anchorId="4E0A96EB" wp14:editId="0BE5B740">
            <wp:simplePos x="0" y="0"/>
            <wp:positionH relativeFrom="margin">
              <wp:posOffset>5409351</wp:posOffset>
            </wp:positionH>
            <wp:positionV relativeFrom="paragraph">
              <wp:posOffset>972241</wp:posOffset>
            </wp:positionV>
            <wp:extent cx="1619635" cy="822671"/>
            <wp:effectExtent l="0" t="0" r="0" b="0"/>
            <wp:wrapNone/>
            <wp:docPr id="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635" cy="822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F75">
        <w:rPr>
          <w:noProof/>
        </w:rPr>
        <w:drawing>
          <wp:inline distT="0" distB="0" distL="0" distR="0" wp14:anchorId="0823129B" wp14:editId="1BE351E9">
            <wp:extent cx="2286000" cy="1554164"/>
            <wp:effectExtent l="0" t="0" r="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Bildschirmfoto 2019-07-08 um 17.25.56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668" cy="15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24D6" w14:textId="3420A506" w:rsidR="00686CAD" w:rsidRDefault="00686CAD" w:rsidP="007F5F75"/>
    <w:p w14:paraId="39270DB6" w14:textId="08F936C9" w:rsidR="007F5F75" w:rsidRDefault="00580210" w:rsidP="007F5F75">
      <w:r w:rsidRPr="00580210">
        <w:rPr>
          <w:lang w:val="en-US"/>
        </w:rPr>
        <w:drawing>
          <wp:anchor distT="0" distB="0" distL="114300" distR="114300" simplePos="0" relativeHeight="251701248" behindDoc="0" locked="0" layoutInCell="1" allowOverlap="1" wp14:anchorId="13DD09BD" wp14:editId="0EF3C3EC">
            <wp:simplePos x="0" y="0"/>
            <wp:positionH relativeFrom="column">
              <wp:posOffset>4986677</wp:posOffset>
            </wp:positionH>
            <wp:positionV relativeFrom="paragraph">
              <wp:posOffset>683687</wp:posOffset>
            </wp:positionV>
            <wp:extent cx="2390140" cy="1310640"/>
            <wp:effectExtent l="0" t="0" r="0" b="0"/>
            <wp:wrapNone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0210">
        <w:rPr>
          <w:lang w:val="en-US"/>
        </w:rPr>
        <w:drawing>
          <wp:anchor distT="0" distB="0" distL="114300" distR="114300" simplePos="0" relativeHeight="251700224" behindDoc="0" locked="0" layoutInCell="1" allowOverlap="1" wp14:anchorId="4B6DA6FE" wp14:editId="0A7BD130">
            <wp:simplePos x="0" y="0"/>
            <wp:positionH relativeFrom="column">
              <wp:posOffset>2593543</wp:posOffset>
            </wp:positionH>
            <wp:positionV relativeFrom="paragraph">
              <wp:posOffset>687683</wp:posOffset>
            </wp:positionV>
            <wp:extent cx="2390140" cy="1310640"/>
            <wp:effectExtent l="0" t="0" r="0" b="0"/>
            <wp:wrapNone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4414" w:rsidRPr="00934414">
        <w:rPr>
          <w:lang w:val="en-US"/>
        </w:rPr>
        <w:drawing>
          <wp:anchor distT="0" distB="0" distL="114300" distR="114300" simplePos="0" relativeHeight="251684864" behindDoc="0" locked="0" layoutInCell="1" allowOverlap="1" wp14:anchorId="1E6404B3" wp14:editId="7ACA12FC">
            <wp:simplePos x="0" y="0"/>
            <wp:positionH relativeFrom="margin">
              <wp:posOffset>5389666</wp:posOffset>
            </wp:positionH>
            <wp:positionV relativeFrom="paragraph">
              <wp:posOffset>186111</wp:posOffset>
            </wp:positionV>
            <wp:extent cx="1845129" cy="473682"/>
            <wp:effectExtent l="0" t="0" r="3175" b="3175"/>
            <wp:wrapNone/>
            <wp:docPr id="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129" cy="473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F75">
        <w:rPr>
          <w:noProof/>
        </w:rPr>
        <w:drawing>
          <wp:inline distT="0" distB="0" distL="0" distR="0" wp14:anchorId="4601EA8A" wp14:editId="3547485B">
            <wp:extent cx="2152650" cy="1998808"/>
            <wp:effectExtent l="0" t="0" r="0" b="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Bildschirmfoto 2019-07-08 um 17.26.36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655" cy="200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1C8">
        <w:t xml:space="preserve">                                                </w:t>
      </w:r>
    </w:p>
    <w:p w14:paraId="28ED4DB0" w14:textId="24CF7595" w:rsidR="00263184" w:rsidRDefault="00263184" w:rsidP="00263184">
      <w:pPr>
        <w:pStyle w:val="berschrift1"/>
      </w:pPr>
      <w:r w:rsidRPr="004A329C">
        <w:rPr>
          <w:lang w:val="de-CH"/>
        </w:rPr>
        <w:br w:type="column"/>
      </w:r>
      <w:r>
        <w:t>RMI</w:t>
      </w:r>
    </w:p>
    <w:p w14:paraId="4846A7B4" w14:textId="32C64F05" w:rsidR="007C15C6" w:rsidRDefault="00934414" w:rsidP="008441C8">
      <w:pPr>
        <w:rPr>
          <w:lang w:val="en-US"/>
        </w:rPr>
      </w:pPr>
      <w:r>
        <w:rPr>
          <w:noProof/>
          <w:lang w:eastAsia="de-CH"/>
        </w:rPr>
        <w:drawing>
          <wp:anchor distT="0" distB="0" distL="114300" distR="114300" simplePos="0" relativeHeight="251672576" behindDoc="0" locked="0" layoutInCell="1" allowOverlap="1" wp14:anchorId="422A3227" wp14:editId="53373FB9">
            <wp:simplePos x="0" y="0"/>
            <wp:positionH relativeFrom="column">
              <wp:posOffset>7620</wp:posOffset>
            </wp:positionH>
            <wp:positionV relativeFrom="paragraph">
              <wp:posOffset>76835</wp:posOffset>
            </wp:positionV>
            <wp:extent cx="2125980" cy="721360"/>
            <wp:effectExtent l="0" t="0" r="0" b="254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1FBB6" w14:textId="6E7404B6" w:rsidR="00934414" w:rsidRPr="008441C8" w:rsidRDefault="00580210" w:rsidP="008441C8">
      <w:pPr>
        <w:rPr>
          <w:lang w:val="en-US"/>
        </w:rPr>
      </w:pPr>
      <w:r w:rsidRPr="003938FC">
        <w:rPr>
          <w:lang w:val="en-US"/>
        </w:rPr>
        <w:drawing>
          <wp:anchor distT="0" distB="0" distL="114300" distR="114300" simplePos="0" relativeHeight="251698176" behindDoc="0" locked="0" layoutInCell="1" allowOverlap="1" wp14:anchorId="01E69189" wp14:editId="658B2C1B">
            <wp:simplePos x="0" y="0"/>
            <wp:positionH relativeFrom="column">
              <wp:posOffset>2512733</wp:posOffset>
            </wp:positionH>
            <wp:positionV relativeFrom="paragraph">
              <wp:posOffset>2787196</wp:posOffset>
            </wp:positionV>
            <wp:extent cx="2390140" cy="1316990"/>
            <wp:effectExtent l="0" t="0" r="0" b="3810"/>
            <wp:wrapNone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4414">
        <w:rPr>
          <w:lang w:val="en-US"/>
        </w:rPr>
        <w:drawing>
          <wp:anchor distT="0" distB="0" distL="114300" distR="114300" simplePos="0" relativeHeight="251697152" behindDoc="0" locked="0" layoutInCell="1" allowOverlap="1" wp14:anchorId="1742FD08" wp14:editId="259DAD13">
            <wp:simplePos x="0" y="0"/>
            <wp:positionH relativeFrom="column">
              <wp:posOffset>2676525</wp:posOffset>
            </wp:positionH>
            <wp:positionV relativeFrom="paragraph">
              <wp:posOffset>2308315</wp:posOffset>
            </wp:positionV>
            <wp:extent cx="1452880" cy="449580"/>
            <wp:effectExtent l="0" t="0" r="0" b="762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4414">
        <w:rPr>
          <w:lang w:val="en-US"/>
        </w:rPr>
        <w:drawing>
          <wp:anchor distT="0" distB="0" distL="114300" distR="114300" simplePos="0" relativeHeight="251694080" behindDoc="0" locked="0" layoutInCell="1" allowOverlap="1" wp14:anchorId="60A3C6A3" wp14:editId="474033D9">
            <wp:simplePos x="0" y="0"/>
            <wp:positionH relativeFrom="margin">
              <wp:posOffset>7938636</wp:posOffset>
            </wp:positionH>
            <wp:positionV relativeFrom="paragraph">
              <wp:posOffset>1930789</wp:posOffset>
            </wp:positionV>
            <wp:extent cx="1473200" cy="375285"/>
            <wp:effectExtent l="0" t="0" r="0" b="5715"/>
            <wp:wrapNone/>
            <wp:docPr id="4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414" w:rsidRPr="00934414">
        <w:rPr>
          <w:lang w:val="en-US"/>
        </w:rPr>
        <w:drawing>
          <wp:anchor distT="0" distB="0" distL="114300" distR="114300" simplePos="0" relativeHeight="251691008" behindDoc="0" locked="0" layoutInCell="1" allowOverlap="1" wp14:anchorId="3E98DEAF" wp14:editId="10C56396">
            <wp:simplePos x="0" y="0"/>
            <wp:positionH relativeFrom="column">
              <wp:posOffset>2679330</wp:posOffset>
            </wp:positionH>
            <wp:positionV relativeFrom="paragraph">
              <wp:posOffset>1669359</wp:posOffset>
            </wp:positionV>
            <wp:extent cx="1316990" cy="238760"/>
            <wp:effectExtent l="0" t="0" r="0" b="889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99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414" w:rsidRPr="00934414">
        <w:rPr>
          <w:lang w:val="en-US"/>
        </w:rPr>
        <w:drawing>
          <wp:anchor distT="0" distB="0" distL="114300" distR="114300" simplePos="0" relativeHeight="251689984" behindDoc="0" locked="0" layoutInCell="1" allowOverlap="1" wp14:anchorId="3791140B" wp14:editId="579446EB">
            <wp:simplePos x="0" y="0"/>
            <wp:positionH relativeFrom="column">
              <wp:posOffset>2642269</wp:posOffset>
            </wp:positionH>
            <wp:positionV relativeFrom="paragraph">
              <wp:posOffset>847635</wp:posOffset>
            </wp:positionV>
            <wp:extent cx="1457960" cy="826770"/>
            <wp:effectExtent l="0" t="0" r="889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96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4414" w:rsidRPr="00934414">
        <w:rPr>
          <w:lang w:val="en-US"/>
        </w:rPr>
        <w:drawing>
          <wp:anchor distT="0" distB="0" distL="114300" distR="114300" simplePos="0" relativeHeight="251688960" behindDoc="0" locked="0" layoutInCell="1" allowOverlap="1" wp14:anchorId="7F330FCD" wp14:editId="0788165F">
            <wp:simplePos x="0" y="0"/>
            <wp:positionH relativeFrom="column">
              <wp:posOffset>2581444</wp:posOffset>
            </wp:positionH>
            <wp:positionV relativeFrom="paragraph">
              <wp:posOffset>68917</wp:posOffset>
            </wp:positionV>
            <wp:extent cx="1548765" cy="78359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34414" w:rsidRPr="008441C8" w:rsidSect="00091B03">
      <w:footerReference w:type="even" r:id="rId92"/>
      <w:footerReference w:type="default" r:id="rId93"/>
      <w:pgSz w:w="16817" w:h="11901" w:orient="landscape"/>
      <w:pgMar w:top="284" w:right="284" w:bottom="284" w:left="284" w:header="284" w:footer="170" w:gutter="0"/>
      <w:cols w:num="4" w:space="39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3EE0E6" w14:textId="77777777" w:rsidR="00657729" w:rsidRDefault="00657729" w:rsidP="0097238E">
      <w:r>
        <w:separator/>
      </w:r>
    </w:p>
  </w:endnote>
  <w:endnote w:type="continuationSeparator" w:id="0">
    <w:p w14:paraId="453B8AEF" w14:textId="77777777" w:rsidR="00657729" w:rsidRDefault="00657729" w:rsidP="00972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 New Roman (Überschriften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279076" w14:textId="77777777" w:rsidR="00CE02DE" w:rsidRDefault="00CE02DE" w:rsidP="008E6AF7">
    <w:pPr>
      <w:pStyle w:val="Fuzeile"/>
      <w:framePr w:wrap="none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 w:rsidR="00FF1041">
      <w:rPr>
        <w:rStyle w:val="Seitenzahl"/>
      </w:rPr>
      <w:instrText>PAGE</w:instrText>
    </w:r>
    <w:r>
      <w:rPr>
        <w:rStyle w:val="Seitenzahl"/>
      </w:rPr>
      <w:instrText xml:space="preserve">  </w:instrText>
    </w:r>
    <w:r>
      <w:rPr>
        <w:rStyle w:val="Seitenzahl"/>
      </w:rPr>
      <w:fldChar w:fldCharType="end"/>
    </w:r>
  </w:p>
  <w:p w14:paraId="0DDDDB7B" w14:textId="77777777" w:rsidR="0097238E" w:rsidRDefault="0097238E" w:rsidP="00CE02DE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39A1F1" w14:textId="77777777" w:rsidR="008E6AF7" w:rsidRPr="00DE4EDC" w:rsidRDefault="008E6AF7" w:rsidP="00217A98">
    <w:pPr>
      <w:pStyle w:val="Fuzeile"/>
      <w:framePr w:wrap="none" w:vAnchor="text" w:hAnchor="margin" w:xAlign="right" w:y="1"/>
      <w:rPr>
        <w:rStyle w:val="Seitenzahl"/>
        <w:color w:val="808080" w:themeColor="background1" w:themeShade="80"/>
      </w:rPr>
    </w:pPr>
    <w:r w:rsidRPr="00DE4EDC">
      <w:rPr>
        <w:rStyle w:val="Seitenzahl"/>
        <w:color w:val="808080" w:themeColor="background1" w:themeShade="80"/>
      </w:rPr>
      <w:fldChar w:fldCharType="begin"/>
    </w:r>
    <w:r w:rsidRPr="00DE4EDC">
      <w:rPr>
        <w:rStyle w:val="Seitenzahl"/>
        <w:color w:val="808080" w:themeColor="background1" w:themeShade="80"/>
      </w:rPr>
      <w:instrText xml:space="preserve">PAGE  </w:instrText>
    </w:r>
    <w:r w:rsidRPr="00DE4EDC">
      <w:rPr>
        <w:rStyle w:val="Seitenzahl"/>
        <w:color w:val="808080" w:themeColor="background1" w:themeShade="80"/>
      </w:rPr>
      <w:fldChar w:fldCharType="separate"/>
    </w:r>
    <w:r w:rsidR="00F429E5">
      <w:rPr>
        <w:rStyle w:val="Seitenzahl"/>
        <w:noProof/>
        <w:color w:val="808080" w:themeColor="background1" w:themeShade="80"/>
      </w:rPr>
      <w:t>1</w:t>
    </w:r>
    <w:r w:rsidRPr="00DE4EDC">
      <w:rPr>
        <w:rStyle w:val="Seitenzahl"/>
        <w:color w:val="808080" w:themeColor="background1" w:themeShade="80"/>
      </w:rPr>
      <w:fldChar w:fldCharType="end"/>
    </w:r>
    <w:r w:rsidR="002B3768">
      <w:rPr>
        <w:rStyle w:val="Seitenzahl"/>
        <w:color w:val="808080" w:themeColor="background1" w:themeShade="80"/>
      </w:rPr>
      <w:t xml:space="preserve"> / </w:t>
    </w:r>
    <w:r w:rsidR="002B3768">
      <w:rPr>
        <w:rStyle w:val="Seitenzahl"/>
        <w:color w:val="808080" w:themeColor="background1" w:themeShade="80"/>
      </w:rPr>
      <w:fldChar w:fldCharType="begin"/>
    </w:r>
    <w:r w:rsidR="002B3768">
      <w:rPr>
        <w:rStyle w:val="Seitenzahl"/>
        <w:color w:val="808080" w:themeColor="background1" w:themeShade="80"/>
      </w:rPr>
      <w:instrText xml:space="preserve"> NUMPAGES  \* MERGEFORMAT </w:instrText>
    </w:r>
    <w:r w:rsidR="002B3768">
      <w:rPr>
        <w:rStyle w:val="Seitenzahl"/>
        <w:color w:val="808080" w:themeColor="background1" w:themeShade="80"/>
      </w:rPr>
      <w:fldChar w:fldCharType="separate"/>
    </w:r>
    <w:r w:rsidR="00F429E5">
      <w:rPr>
        <w:rStyle w:val="Seitenzahl"/>
        <w:noProof/>
        <w:color w:val="808080" w:themeColor="background1" w:themeShade="80"/>
      </w:rPr>
      <w:t>1</w:t>
    </w:r>
    <w:r w:rsidR="002B3768">
      <w:rPr>
        <w:rStyle w:val="Seitenzahl"/>
        <w:color w:val="808080" w:themeColor="background1" w:themeShade="80"/>
      </w:rPr>
      <w:fldChar w:fldCharType="end"/>
    </w:r>
  </w:p>
  <w:p w14:paraId="1F043AC7" w14:textId="77777777" w:rsidR="00B52BEF" w:rsidRPr="00DE4EDC" w:rsidRDefault="00B52BEF" w:rsidP="000B3706">
    <w:pPr>
      <w:pStyle w:val="Fuzeile"/>
      <w:tabs>
        <w:tab w:val="clear" w:pos="9072"/>
        <w:tab w:val="right" w:pos="15593"/>
      </w:tabs>
      <w:ind w:right="360"/>
      <w:rPr>
        <w:color w:val="808080" w:themeColor="background1" w:themeShade="8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B23BF1" w14:textId="77777777" w:rsidR="00657729" w:rsidRDefault="00657729" w:rsidP="0097238E">
      <w:r>
        <w:separator/>
      </w:r>
    </w:p>
  </w:footnote>
  <w:footnote w:type="continuationSeparator" w:id="0">
    <w:p w14:paraId="03D30140" w14:textId="77777777" w:rsidR="00657729" w:rsidRDefault="00657729" w:rsidP="009723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B2CF5"/>
    <w:multiLevelType w:val="hybridMultilevel"/>
    <w:tmpl w:val="63D66E54"/>
    <w:lvl w:ilvl="0" w:tplc="9720102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63079"/>
    <w:multiLevelType w:val="multilevel"/>
    <w:tmpl w:val="52EE0D1E"/>
    <w:lvl w:ilvl="0">
      <w:start w:val="1"/>
      <w:numFmt w:val="decimal"/>
      <w:lvlText w:val="%1."/>
      <w:lvlJc w:val="left"/>
      <w:pPr>
        <w:ind w:left="284" w:hanging="11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824F9B"/>
    <w:multiLevelType w:val="hybridMultilevel"/>
    <w:tmpl w:val="BF6C41A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B14FB2"/>
    <w:multiLevelType w:val="multilevel"/>
    <w:tmpl w:val="729AF1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C213C9"/>
    <w:multiLevelType w:val="hybridMultilevel"/>
    <w:tmpl w:val="98009D46"/>
    <w:lvl w:ilvl="0" w:tplc="22AA30C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797C7C"/>
    <w:multiLevelType w:val="multilevel"/>
    <w:tmpl w:val="82F42B44"/>
    <w:lvl w:ilvl="0">
      <w:start w:val="1"/>
      <w:numFmt w:val="decimal"/>
      <w:lvlText w:val="%1."/>
      <w:lvlJc w:val="left"/>
      <w:pPr>
        <w:ind w:left="340" w:hanging="17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3C4906"/>
    <w:multiLevelType w:val="multilevel"/>
    <w:tmpl w:val="E69450CC"/>
    <w:lvl w:ilvl="0">
      <w:start w:val="1"/>
      <w:numFmt w:val="decimal"/>
      <w:lvlText w:val="%1."/>
      <w:lvlJc w:val="left"/>
      <w:pPr>
        <w:ind w:left="454" w:hanging="28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F11DA5"/>
    <w:multiLevelType w:val="hybridMultilevel"/>
    <w:tmpl w:val="ECF63178"/>
    <w:lvl w:ilvl="0" w:tplc="0407000F">
      <w:start w:val="1"/>
      <w:numFmt w:val="decimal"/>
      <w:lvlText w:val="%1."/>
      <w:lvlJc w:val="left"/>
      <w:pPr>
        <w:ind w:left="417" w:hanging="360"/>
      </w:pPr>
    </w:lvl>
    <w:lvl w:ilvl="1" w:tplc="04070019" w:tentative="1">
      <w:start w:val="1"/>
      <w:numFmt w:val="lowerLetter"/>
      <w:lvlText w:val="%2."/>
      <w:lvlJc w:val="left"/>
      <w:pPr>
        <w:ind w:left="1137" w:hanging="360"/>
      </w:pPr>
    </w:lvl>
    <w:lvl w:ilvl="2" w:tplc="0407001B" w:tentative="1">
      <w:start w:val="1"/>
      <w:numFmt w:val="lowerRoman"/>
      <w:lvlText w:val="%3."/>
      <w:lvlJc w:val="right"/>
      <w:pPr>
        <w:ind w:left="1857" w:hanging="180"/>
      </w:pPr>
    </w:lvl>
    <w:lvl w:ilvl="3" w:tplc="0407000F" w:tentative="1">
      <w:start w:val="1"/>
      <w:numFmt w:val="decimal"/>
      <w:lvlText w:val="%4."/>
      <w:lvlJc w:val="left"/>
      <w:pPr>
        <w:ind w:left="2577" w:hanging="360"/>
      </w:pPr>
    </w:lvl>
    <w:lvl w:ilvl="4" w:tplc="04070019" w:tentative="1">
      <w:start w:val="1"/>
      <w:numFmt w:val="lowerLetter"/>
      <w:lvlText w:val="%5."/>
      <w:lvlJc w:val="left"/>
      <w:pPr>
        <w:ind w:left="3297" w:hanging="360"/>
      </w:pPr>
    </w:lvl>
    <w:lvl w:ilvl="5" w:tplc="0407001B" w:tentative="1">
      <w:start w:val="1"/>
      <w:numFmt w:val="lowerRoman"/>
      <w:lvlText w:val="%6."/>
      <w:lvlJc w:val="right"/>
      <w:pPr>
        <w:ind w:left="4017" w:hanging="180"/>
      </w:pPr>
    </w:lvl>
    <w:lvl w:ilvl="6" w:tplc="0407000F" w:tentative="1">
      <w:start w:val="1"/>
      <w:numFmt w:val="decimal"/>
      <w:lvlText w:val="%7."/>
      <w:lvlJc w:val="left"/>
      <w:pPr>
        <w:ind w:left="4737" w:hanging="360"/>
      </w:pPr>
    </w:lvl>
    <w:lvl w:ilvl="7" w:tplc="04070019" w:tentative="1">
      <w:start w:val="1"/>
      <w:numFmt w:val="lowerLetter"/>
      <w:lvlText w:val="%8."/>
      <w:lvlJc w:val="left"/>
      <w:pPr>
        <w:ind w:left="5457" w:hanging="360"/>
      </w:pPr>
    </w:lvl>
    <w:lvl w:ilvl="8" w:tplc="0407001B" w:tentative="1">
      <w:start w:val="1"/>
      <w:numFmt w:val="lowerRoman"/>
      <w:lvlText w:val="%9."/>
      <w:lvlJc w:val="right"/>
      <w:pPr>
        <w:ind w:left="6177" w:hanging="180"/>
      </w:pPr>
    </w:lvl>
  </w:abstractNum>
  <w:abstractNum w:abstractNumId="8" w15:restartNumberingAfterBreak="0">
    <w:nsid w:val="556C69D8"/>
    <w:multiLevelType w:val="hybridMultilevel"/>
    <w:tmpl w:val="1E84FCF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BA2A4A"/>
    <w:multiLevelType w:val="hybridMultilevel"/>
    <w:tmpl w:val="E98AF444"/>
    <w:lvl w:ilvl="0" w:tplc="58A88936">
      <w:start w:val="1"/>
      <w:numFmt w:val="decimal"/>
      <w:lvlText w:val="%1."/>
      <w:lvlJc w:val="left"/>
      <w:pPr>
        <w:ind w:left="454" w:hanging="284"/>
      </w:pPr>
      <w:rPr>
        <w:rFonts w:asciiTheme="minorHAnsi" w:eastAsiaTheme="minorHAnsi" w:hAnsiTheme="minorHAnsi" w:cstheme="minorBidi"/>
      </w:rPr>
    </w:lvl>
    <w:lvl w:ilvl="1" w:tplc="EEDC2472">
      <w:start w:val="1"/>
      <w:numFmt w:val="lowerLetter"/>
      <w:lvlText w:val="%2."/>
      <w:lvlJc w:val="left"/>
      <w:pPr>
        <w:ind w:left="737" w:hanging="283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591747"/>
    <w:multiLevelType w:val="hybridMultilevel"/>
    <w:tmpl w:val="97DC380E"/>
    <w:lvl w:ilvl="0" w:tplc="4C34DFCE">
      <w:start w:val="1"/>
      <w:numFmt w:val="decimal"/>
      <w:lvlText w:val="%1."/>
      <w:lvlJc w:val="left"/>
      <w:pPr>
        <w:ind w:left="417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137" w:hanging="360"/>
      </w:pPr>
    </w:lvl>
    <w:lvl w:ilvl="2" w:tplc="0407001B" w:tentative="1">
      <w:start w:val="1"/>
      <w:numFmt w:val="lowerRoman"/>
      <w:lvlText w:val="%3."/>
      <w:lvlJc w:val="right"/>
      <w:pPr>
        <w:ind w:left="1857" w:hanging="180"/>
      </w:pPr>
    </w:lvl>
    <w:lvl w:ilvl="3" w:tplc="0407000F" w:tentative="1">
      <w:start w:val="1"/>
      <w:numFmt w:val="decimal"/>
      <w:lvlText w:val="%4."/>
      <w:lvlJc w:val="left"/>
      <w:pPr>
        <w:ind w:left="2577" w:hanging="360"/>
      </w:pPr>
    </w:lvl>
    <w:lvl w:ilvl="4" w:tplc="04070019" w:tentative="1">
      <w:start w:val="1"/>
      <w:numFmt w:val="lowerLetter"/>
      <w:lvlText w:val="%5."/>
      <w:lvlJc w:val="left"/>
      <w:pPr>
        <w:ind w:left="3297" w:hanging="360"/>
      </w:pPr>
    </w:lvl>
    <w:lvl w:ilvl="5" w:tplc="0407001B" w:tentative="1">
      <w:start w:val="1"/>
      <w:numFmt w:val="lowerRoman"/>
      <w:lvlText w:val="%6."/>
      <w:lvlJc w:val="right"/>
      <w:pPr>
        <w:ind w:left="4017" w:hanging="180"/>
      </w:pPr>
    </w:lvl>
    <w:lvl w:ilvl="6" w:tplc="0407000F" w:tentative="1">
      <w:start w:val="1"/>
      <w:numFmt w:val="decimal"/>
      <w:lvlText w:val="%7."/>
      <w:lvlJc w:val="left"/>
      <w:pPr>
        <w:ind w:left="4737" w:hanging="360"/>
      </w:pPr>
    </w:lvl>
    <w:lvl w:ilvl="7" w:tplc="04070019" w:tentative="1">
      <w:start w:val="1"/>
      <w:numFmt w:val="lowerLetter"/>
      <w:lvlText w:val="%8."/>
      <w:lvlJc w:val="left"/>
      <w:pPr>
        <w:ind w:left="5457" w:hanging="360"/>
      </w:pPr>
    </w:lvl>
    <w:lvl w:ilvl="8" w:tplc="0407001B" w:tentative="1">
      <w:start w:val="1"/>
      <w:numFmt w:val="lowerRoman"/>
      <w:lvlText w:val="%9."/>
      <w:lvlJc w:val="right"/>
      <w:pPr>
        <w:ind w:left="6177" w:hanging="180"/>
      </w:pPr>
    </w:lvl>
  </w:abstractNum>
  <w:abstractNum w:abstractNumId="11" w15:restartNumberingAfterBreak="0">
    <w:nsid w:val="726A0AA9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72E768C3"/>
    <w:multiLevelType w:val="multilevel"/>
    <w:tmpl w:val="6BC621B0"/>
    <w:lvl w:ilvl="0">
      <w:start w:val="1"/>
      <w:numFmt w:val="bullet"/>
      <w:pStyle w:val="Listenabsatz"/>
      <w:lvlText w:val="-"/>
      <w:lvlJc w:val="left"/>
      <w:pPr>
        <w:ind w:left="170" w:hanging="113"/>
      </w:pPr>
      <w:rPr>
        <w:rFonts w:ascii="Helvetica Neue" w:hAnsi="Helvetica Neue" w:hint="default"/>
      </w:rPr>
    </w:lvl>
    <w:lvl w:ilvl="1">
      <w:start w:val="1"/>
      <w:numFmt w:val="bullet"/>
      <w:lvlText w:val=""/>
      <w:lvlJc w:val="left"/>
      <w:pPr>
        <w:ind w:left="284" w:hanging="114"/>
      </w:pPr>
      <w:rPr>
        <w:rFonts w:ascii="Wingdings" w:hAnsi="Wingdings" w:hint="default"/>
      </w:rPr>
    </w:lvl>
    <w:lvl w:ilvl="2">
      <w:start w:val="1"/>
      <w:numFmt w:val="ordinal"/>
      <w:lvlText w:val="%3"/>
      <w:lvlJc w:val="left"/>
      <w:pPr>
        <w:ind w:left="340" w:hanging="170"/>
      </w:pPr>
      <w:rPr>
        <w:rFonts w:hint="default"/>
      </w:rPr>
    </w:lvl>
    <w:lvl w:ilvl="3">
      <w:start w:val="1"/>
      <w:numFmt w:val="bullet"/>
      <w:lvlText w:val="+"/>
      <w:lvlJc w:val="left"/>
      <w:pPr>
        <w:ind w:left="340" w:hanging="170"/>
      </w:pPr>
      <w:rPr>
        <w:rFonts w:ascii="Times New Roman" w:hAnsi="Times New Roman" w:cs="Times New Roman" w:hint="default"/>
      </w:rPr>
    </w:lvl>
    <w:lvl w:ilvl="4">
      <w:start w:val="1"/>
      <w:numFmt w:val="bullet"/>
      <w:lvlText w:val=""/>
      <w:lvlJc w:val="left"/>
      <w:pPr>
        <w:ind w:left="340" w:hanging="17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71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07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790" w:hanging="360"/>
      </w:pPr>
      <w:rPr>
        <w:rFonts w:ascii="Symbol" w:hAnsi="Symbol" w:hint="default"/>
      </w:rPr>
    </w:lvl>
  </w:abstractNum>
  <w:abstractNum w:abstractNumId="13" w15:restartNumberingAfterBreak="0">
    <w:nsid w:val="7B524148"/>
    <w:multiLevelType w:val="multilevel"/>
    <w:tmpl w:val="729AF1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7"/>
  </w:num>
  <w:num w:numId="3">
    <w:abstractNumId w:val="8"/>
  </w:num>
  <w:num w:numId="4">
    <w:abstractNumId w:val="9"/>
  </w:num>
  <w:num w:numId="5">
    <w:abstractNumId w:val="13"/>
  </w:num>
  <w:num w:numId="6">
    <w:abstractNumId w:val="3"/>
  </w:num>
  <w:num w:numId="7">
    <w:abstractNumId w:val="1"/>
  </w:num>
  <w:num w:numId="8">
    <w:abstractNumId w:val="5"/>
  </w:num>
  <w:num w:numId="9">
    <w:abstractNumId w:val="6"/>
  </w:num>
  <w:num w:numId="10">
    <w:abstractNumId w:val="2"/>
  </w:num>
  <w:num w:numId="11">
    <w:abstractNumId w:val="11"/>
  </w:num>
  <w:num w:numId="12">
    <w:abstractNumId w:val="0"/>
  </w:num>
  <w:num w:numId="13">
    <w:abstractNumId w:val="10"/>
  </w:num>
  <w:num w:numId="14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6"/>
  <w:proofState w:spelling="clean" w:grammar="clean"/>
  <w:attachedTemplate r:id="rId1"/>
  <w:defaultTabStop w:val="708"/>
  <w:autoHyphenation/>
  <w:hyphenationZone w:val="425"/>
  <w:drawingGridHorizontalSpacing w:val="85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3558"/>
    <w:rsid w:val="00002915"/>
    <w:rsid w:val="000035B6"/>
    <w:rsid w:val="00003B7D"/>
    <w:rsid w:val="00006FF0"/>
    <w:rsid w:val="000115D9"/>
    <w:rsid w:val="00012604"/>
    <w:rsid w:val="00012DB5"/>
    <w:rsid w:val="00022E49"/>
    <w:rsid w:val="0002415A"/>
    <w:rsid w:val="00025FFF"/>
    <w:rsid w:val="000266D5"/>
    <w:rsid w:val="0003000F"/>
    <w:rsid w:val="00036558"/>
    <w:rsid w:val="00037B82"/>
    <w:rsid w:val="000448A0"/>
    <w:rsid w:val="00045B98"/>
    <w:rsid w:val="00045FFF"/>
    <w:rsid w:val="000513E1"/>
    <w:rsid w:val="000649F9"/>
    <w:rsid w:val="000657BD"/>
    <w:rsid w:val="00066E24"/>
    <w:rsid w:val="000728BC"/>
    <w:rsid w:val="0007336E"/>
    <w:rsid w:val="000738A9"/>
    <w:rsid w:val="00076E26"/>
    <w:rsid w:val="00080D98"/>
    <w:rsid w:val="00082418"/>
    <w:rsid w:val="00083E8A"/>
    <w:rsid w:val="00084EB7"/>
    <w:rsid w:val="0008667C"/>
    <w:rsid w:val="000874D5"/>
    <w:rsid w:val="00091B03"/>
    <w:rsid w:val="00094F88"/>
    <w:rsid w:val="0009533F"/>
    <w:rsid w:val="000962BB"/>
    <w:rsid w:val="000A2306"/>
    <w:rsid w:val="000A2E44"/>
    <w:rsid w:val="000A45C3"/>
    <w:rsid w:val="000B2242"/>
    <w:rsid w:val="000B3706"/>
    <w:rsid w:val="000B6FEC"/>
    <w:rsid w:val="000C1427"/>
    <w:rsid w:val="000C155D"/>
    <w:rsid w:val="000C546D"/>
    <w:rsid w:val="000C7E22"/>
    <w:rsid w:val="000D0753"/>
    <w:rsid w:val="000D0D93"/>
    <w:rsid w:val="000D3FE3"/>
    <w:rsid w:val="000D574D"/>
    <w:rsid w:val="000E185C"/>
    <w:rsid w:val="000E3501"/>
    <w:rsid w:val="000E6D6B"/>
    <w:rsid w:val="000F41D4"/>
    <w:rsid w:val="000F5ED7"/>
    <w:rsid w:val="001018B9"/>
    <w:rsid w:val="00102F98"/>
    <w:rsid w:val="00104933"/>
    <w:rsid w:val="00105AA6"/>
    <w:rsid w:val="0010763B"/>
    <w:rsid w:val="00112EA7"/>
    <w:rsid w:val="00116CB8"/>
    <w:rsid w:val="001173A6"/>
    <w:rsid w:val="0012077A"/>
    <w:rsid w:val="00124A6F"/>
    <w:rsid w:val="001257DB"/>
    <w:rsid w:val="00136984"/>
    <w:rsid w:val="00137F56"/>
    <w:rsid w:val="001411FD"/>
    <w:rsid w:val="00142890"/>
    <w:rsid w:val="00143221"/>
    <w:rsid w:val="00147E5D"/>
    <w:rsid w:val="001511BA"/>
    <w:rsid w:val="00151998"/>
    <w:rsid w:val="00154350"/>
    <w:rsid w:val="00163BAF"/>
    <w:rsid w:val="001641E4"/>
    <w:rsid w:val="001661A7"/>
    <w:rsid w:val="00166653"/>
    <w:rsid w:val="001666E0"/>
    <w:rsid w:val="00166875"/>
    <w:rsid w:val="00171BB6"/>
    <w:rsid w:val="00172CBA"/>
    <w:rsid w:val="001732B9"/>
    <w:rsid w:val="00173FF6"/>
    <w:rsid w:val="001741D2"/>
    <w:rsid w:val="00175BF8"/>
    <w:rsid w:val="00177C4A"/>
    <w:rsid w:val="001818C1"/>
    <w:rsid w:val="00181BA6"/>
    <w:rsid w:val="00183F9E"/>
    <w:rsid w:val="00185CE5"/>
    <w:rsid w:val="00187E53"/>
    <w:rsid w:val="00192662"/>
    <w:rsid w:val="00196B85"/>
    <w:rsid w:val="001A2AE7"/>
    <w:rsid w:val="001A4FB9"/>
    <w:rsid w:val="001B252A"/>
    <w:rsid w:val="001B2FC6"/>
    <w:rsid w:val="001B3561"/>
    <w:rsid w:val="001B7C61"/>
    <w:rsid w:val="001C0838"/>
    <w:rsid w:val="001C237E"/>
    <w:rsid w:val="001C30E2"/>
    <w:rsid w:val="001C79D4"/>
    <w:rsid w:val="001D010D"/>
    <w:rsid w:val="001D5524"/>
    <w:rsid w:val="001D6973"/>
    <w:rsid w:val="001E453A"/>
    <w:rsid w:val="001E5136"/>
    <w:rsid w:val="001E595F"/>
    <w:rsid w:val="001F256F"/>
    <w:rsid w:val="001F2FEA"/>
    <w:rsid w:val="001F4AC5"/>
    <w:rsid w:val="001F76E7"/>
    <w:rsid w:val="00200259"/>
    <w:rsid w:val="0020252F"/>
    <w:rsid w:val="002047EE"/>
    <w:rsid w:val="0021168A"/>
    <w:rsid w:val="002129ED"/>
    <w:rsid w:val="002144C2"/>
    <w:rsid w:val="002154F9"/>
    <w:rsid w:val="002178D8"/>
    <w:rsid w:val="00222772"/>
    <w:rsid w:val="00222FCE"/>
    <w:rsid w:val="002252FA"/>
    <w:rsid w:val="002261AC"/>
    <w:rsid w:val="00226A08"/>
    <w:rsid w:val="0024088D"/>
    <w:rsid w:val="00240F23"/>
    <w:rsid w:val="002426F9"/>
    <w:rsid w:val="00242866"/>
    <w:rsid w:val="00242BAC"/>
    <w:rsid w:val="00244103"/>
    <w:rsid w:val="00244FC3"/>
    <w:rsid w:val="0024535A"/>
    <w:rsid w:val="0024668D"/>
    <w:rsid w:val="00246CB5"/>
    <w:rsid w:val="00247CB7"/>
    <w:rsid w:val="00252293"/>
    <w:rsid w:val="00252E7D"/>
    <w:rsid w:val="00254909"/>
    <w:rsid w:val="00256D0C"/>
    <w:rsid w:val="00260216"/>
    <w:rsid w:val="00260F69"/>
    <w:rsid w:val="002628F5"/>
    <w:rsid w:val="00262918"/>
    <w:rsid w:val="00263184"/>
    <w:rsid w:val="002637B6"/>
    <w:rsid w:val="00265C04"/>
    <w:rsid w:val="00265DBA"/>
    <w:rsid w:val="0027440B"/>
    <w:rsid w:val="00275E5A"/>
    <w:rsid w:val="00276AE0"/>
    <w:rsid w:val="0028263A"/>
    <w:rsid w:val="002867B3"/>
    <w:rsid w:val="00286B64"/>
    <w:rsid w:val="0029013A"/>
    <w:rsid w:val="002916D3"/>
    <w:rsid w:val="00295E72"/>
    <w:rsid w:val="00296CA4"/>
    <w:rsid w:val="00296E35"/>
    <w:rsid w:val="002A0491"/>
    <w:rsid w:val="002A0ECC"/>
    <w:rsid w:val="002A51DB"/>
    <w:rsid w:val="002A5532"/>
    <w:rsid w:val="002A6F2E"/>
    <w:rsid w:val="002B3768"/>
    <w:rsid w:val="002B3CC0"/>
    <w:rsid w:val="002B54D2"/>
    <w:rsid w:val="002B762F"/>
    <w:rsid w:val="002C27BE"/>
    <w:rsid w:val="002C6422"/>
    <w:rsid w:val="002D055B"/>
    <w:rsid w:val="002D1EE9"/>
    <w:rsid w:val="002D3807"/>
    <w:rsid w:val="002D6736"/>
    <w:rsid w:val="002E326D"/>
    <w:rsid w:val="002E4418"/>
    <w:rsid w:val="002E7ABF"/>
    <w:rsid w:val="002F22B1"/>
    <w:rsid w:val="002F3EAF"/>
    <w:rsid w:val="002F4B6C"/>
    <w:rsid w:val="00303324"/>
    <w:rsid w:val="003056BD"/>
    <w:rsid w:val="00305761"/>
    <w:rsid w:val="0031242E"/>
    <w:rsid w:val="00313234"/>
    <w:rsid w:val="003145E1"/>
    <w:rsid w:val="003240F2"/>
    <w:rsid w:val="003279F7"/>
    <w:rsid w:val="003303D7"/>
    <w:rsid w:val="00331266"/>
    <w:rsid w:val="0033702B"/>
    <w:rsid w:val="003419E8"/>
    <w:rsid w:val="00345B2E"/>
    <w:rsid w:val="003460D3"/>
    <w:rsid w:val="003707F6"/>
    <w:rsid w:val="0037166D"/>
    <w:rsid w:val="0037278E"/>
    <w:rsid w:val="00372FB7"/>
    <w:rsid w:val="00374591"/>
    <w:rsid w:val="0037678E"/>
    <w:rsid w:val="003770FE"/>
    <w:rsid w:val="0038653E"/>
    <w:rsid w:val="003938FC"/>
    <w:rsid w:val="00394AEA"/>
    <w:rsid w:val="00397BD1"/>
    <w:rsid w:val="003A035D"/>
    <w:rsid w:val="003A34CD"/>
    <w:rsid w:val="003A3F07"/>
    <w:rsid w:val="003A425E"/>
    <w:rsid w:val="003A4EB5"/>
    <w:rsid w:val="003B4983"/>
    <w:rsid w:val="003B512B"/>
    <w:rsid w:val="003B5EC2"/>
    <w:rsid w:val="003B6441"/>
    <w:rsid w:val="003B7421"/>
    <w:rsid w:val="003C01EF"/>
    <w:rsid w:val="003C07A5"/>
    <w:rsid w:val="003C3139"/>
    <w:rsid w:val="003C42F3"/>
    <w:rsid w:val="003C7AF6"/>
    <w:rsid w:val="003D0A08"/>
    <w:rsid w:val="003D2882"/>
    <w:rsid w:val="003D4E90"/>
    <w:rsid w:val="003E12AC"/>
    <w:rsid w:val="003E24FF"/>
    <w:rsid w:val="003E2649"/>
    <w:rsid w:val="003F248F"/>
    <w:rsid w:val="003F36B9"/>
    <w:rsid w:val="003F36F9"/>
    <w:rsid w:val="003F46A0"/>
    <w:rsid w:val="004012F1"/>
    <w:rsid w:val="00401983"/>
    <w:rsid w:val="00401A51"/>
    <w:rsid w:val="00402BA1"/>
    <w:rsid w:val="004033ED"/>
    <w:rsid w:val="00403D42"/>
    <w:rsid w:val="00413247"/>
    <w:rsid w:val="00413932"/>
    <w:rsid w:val="00414407"/>
    <w:rsid w:val="004215BC"/>
    <w:rsid w:val="0042229B"/>
    <w:rsid w:val="004268A7"/>
    <w:rsid w:val="0043361E"/>
    <w:rsid w:val="00435C37"/>
    <w:rsid w:val="00440078"/>
    <w:rsid w:val="0044205F"/>
    <w:rsid w:val="00443A0B"/>
    <w:rsid w:val="00452ED4"/>
    <w:rsid w:val="004578D5"/>
    <w:rsid w:val="00457FAC"/>
    <w:rsid w:val="00462915"/>
    <w:rsid w:val="004645B5"/>
    <w:rsid w:val="00465B69"/>
    <w:rsid w:val="00473527"/>
    <w:rsid w:val="00475A94"/>
    <w:rsid w:val="00475DA7"/>
    <w:rsid w:val="0047781D"/>
    <w:rsid w:val="004800DE"/>
    <w:rsid w:val="00482744"/>
    <w:rsid w:val="004856E7"/>
    <w:rsid w:val="00486B15"/>
    <w:rsid w:val="004905DC"/>
    <w:rsid w:val="0049250A"/>
    <w:rsid w:val="004948C2"/>
    <w:rsid w:val="004A069B"/>
    <w:rsid w:val="004A0D0B"/>
    <w:rsid w:val="004A2292"/>
    <w:rsid w:val="004A329C"/>
    <w:rsid w:val="004A58D3"/>
    <w:rsid w:val="004A5A2A"/>
    <w:rsid w:val="004B1155"/>
    <w:rsid w:val="004B1DB7"/>
    <w:rsid w:val="004B72B3"/>
    <w:rsid w:val="004C0196"/>
    <w:rsid w:val="004C711C"/>
    <w:rsid w:val="004D4365"/>
    <w:rsid w:val="004D6AC4"/>
    <w:rsid w:val="004E1E0D"/>
    <w:rsid w:val="004E2D86"/>
    <w:rsid w:val="004E7384"/>
    <w:rsid w:val="004F2F66"/>
    <w:rsid w:val="004F43BD"/>
    <w:rsid w:val="004F7D75"/>
    <w:rsid w:val="004F7FE3"/>
    <w:rsid w:val="00501A1C"/>
    <w:rsid w:val="00503943"/>
    <w:rsid w:val="00504054"/>
    <w:rsid w:val="005074B2"/>
    <w:rsid w:val="0052000F"/>
    <w:rsid w:val="00520C72"/>
    <w:rsid w:val="00522C50"/>
    <w:rsid w:val="005239D6"/>
    <w:rsid w:val="00533F8E"/>
    <w:rsid w:val="0053409E"/>
    <w:rsid w:val="00535B87"/>
    <w:rsid w:val="00545FA7"/>
    <w:rsid w:val="0054773D"/>
    <w:rsid w:val="005512FE"/>
    <w:rsid w:val="00554BA6"/>
    <w:rsid w:val="005556DF"/>
    <w:rsid w:val="00564FAB"/>
    <w:rsid w:val="00571A8C"/>
    <w:rsid w:val="00571CA9"/>
    <w:rsid w:val="00577204"/>
    <w:rsid w:val="00580210"/>
    <w:rsid w:val="00582B01"/>
    <w:rsid w:val="00583ADE"/>
    <w:rsid w:val="005906AB"/>
    <w:rsid w:val="00590B31"/>
    <w:rsid w:val="00591A37"/>
    <w:rsid w:val="0059291C"/>
    <w:rsid w:val="0059332F"/>
    <w:rsid w:val="005A4B25"/>
    <w:rsid w:val="005A4C35"/>
    <w:rsid w:val="005A5DF9"/>
    <w:rsid w:val="005A6F77"/>
    <w:rsid w:val="005B0468"/>
    <w:rsid w:val="005B04BF"/>
    <w:rsid w:val="005B100B"/>
    <w:rsid w:val="005B56E7"/>
    <w:rsid w:val="005C091E"/>
    <w:rsid w:val="005C0FC9"/>
    <w:rsid w:val="005C20C5"/>
    <w:rsid w:val="005C3F03"/>
    <w:rsid w:val="005C76D7"/>
    <w:rsid w:val="005D01E7"/>
    <w:rsid w:val="005D0217"/>
    <w:rsid w:val="005D1367"/>
    <w:rsid w:val="005D1F39"/>
    <w:rsid w:val="005D270F"/>
    <w:rsid w:val="005D4EC1"/>
    <w:rsid w:val="005E24DE"/>
    <w:rsid w:val="005E2669"/>
    <w:rsid w:val="005E6B53"/>
    <w:rsid w:val="005F0C85"/>
    <w:rsid w:val="005F1B7E"/>
    <w:rsid w:val="005F3329"/>
    <w:rsid w:val="0060068C"/>
    <w:rsid w:val="0061088A"/>
    <w:rsid w:val="00610A88"/>
    <w:rsid w:val="006125DC"/>
    <w:rsid w:val="0061470A"/>
    <w:rsid w:val="00614FE3"/>
    <w:rsid w:val="006166DD"/>
    <w:rsid w:val="006172F4"/>
    <w:rsid w:val="006261FA"/>
    <w:rsid w:val="00631049"/>
    <w:rsid w:val="00632953"/>
    <w:rsid w:val="00632BAE"/>
    <w:rsid w:val="00637FF4"/>
    <w:rsid w:val="0064171B"/>
    <w:rsid w:val="00644B4A"/>
    <w:rsid w:val="00646896"/>
    <w:rsid w:val="00654B3A"/>
    <w:rsid w:val="0065604B"/>
    <w:rsid w:val="00657729"/>
    <w:rsid w:val="006624C9"/>
    <w:rsid w:val="00663FC2"/>
    <w:rsid w:val="00671AFD"/>
    <w:rsid w:val="00672BFC"/>
    <w:rsid w:val="00673CAE"/>
    <w:rsid w:val="00674831"/>
    <w:rsid w:val="00681AA6"/>
    <w:rsid w:val="006850D0"/>
    <w:rsid w:val="00686B48"/>
    <w:rsid w:val="00686CAD"/>
    <w:rsid w:val="006960A5"/>
    <w:rsid w:val="00697645"/>
    <w:rsid w:val="006A0C72"/>
    <w:rsid w:val="006A137F"/>
    <w:rsid w:val="006A55F4"/>
    <w:rsid w:val="006A63DC"/>
    <w:rsid w:val="006A6897"/>
    <w:rsid w:val="006B2740"/>
    <w:rsid w:val="006B5C9C"/>
    <w:rsid w:val="006C0E4F"/>
    <w:rsid w:val="006C12F2"/>
    <w:rsid w:val="006C1741"/>
    <w:rsid w:val="006C24C0"/>
    <w:rsid w:val="006C40F0"/>
    <w:rsid w:val="006C4768"/>
    <w:rsid w:val="006C4B95"/>
    <w:rsid w:val="006C6821"/>
    <w:rsid w:val="006D18DF"/>
    <w:rsid w:val="006D36F7"/>
    <w:rsid w:val="006D49BC"/>
    <w:rsid w:val="006E489C"/>
    <w:rsid w:val="006E492E"/>
    <w:rsid w:val="006E5B08"/>
    <w:rsid w:val="00701EC7"/>
    <w:rsid w:val="007068C6"/>
    <w:rsid w:val="00706F29"/>
    <w:rsid w:val="007072E5"/>
    <w:rsid w:val="007075F4"/>
    <w:rsid w:val="00710359"/>
    <w:rsid w:val="00713234"/>
    <w:rsid w:val="00715307"/>
    <w:rsid w:val="007179CF"/>
    <w:rsid w:val="00723361"/>
    <w:rsid w:val="00725364"/>
    <w:rsid w:val="007277A0"/>
    <w:rsid w:val="00735A7D"/>
    <w:rsid w:val="00736A49"/>
    <w:rsid w:val="007500E6"/>
    <w:rsid w:val="0075250E"/>
    <w:rsid w:val="00755989"/>
    <w:rsid w:val="00760F4B"/>
    <w:rsid w:val="007702A8"/>
    <w:rsid w:val="00774578"/>
    <w:rsid w:val="007768E2"/>
    <w:rsid w:val="00781E6C"/>
    <w:rsid w:val="007854E3"/>
    <w:rsid w:val="00785887"/>
    <w:rsid w:val="00787CE2"/>
    <w:rsid w:val="00790008"/>
    <w:rsid w:val="0079150A"/>
    <w:rsid w:val="007920C2"/>
    <w:rsid w:val="00792281"/>
    <w:rsid w:val="00793558"/>
    <w:rsid w:val="007935BC"/>
    <w:rsid w:val="00796C6F"/>
    <w:rsid w:val="007A2602"/>
    <w:rsid w:val="007A487E"/>
    <w:rsid w:val="007A6429"/>
    <w:rsid w:val="007A67FF"/>
    <w:rsid w:val="007A76FC"/>
    <w:rsid w:val="007B0D93"/>
    <w:rsid w:val="007B3362"/>
    <w:rsid w:val="007B39D0"/>
    <w:rsid w:val="007C15C6"/>
    <w:rsid w:val="007C3622"/>
    <w:rsid w:val="007C40DA"/>
    <w:rsid w:val="007C4480"/>
    <w:rsid w:val="007C4A2F"/>
    <w:rsid w:val="007C4B9A"/>
    <w:rsid w:val="007C50D5"/>
    <w:rsid w:val="007C6FE3"/>
    <w:rsid w:val="007D17F0"/>
    <w:rsid w:val="007D295D"/>
    <w:rsid w:val="007E3CED"/>
    <w:rsid w:val="007E62A0"/>
    <w:rsid w:val="007F5F75"/>
    <w:rsid w:val="00800955"/>
    <w:rsid w:val="00801AC2"/>
    <w:rsid w:val="00803FC2"/>
    <w:rsid w:val="00804B00"/>
    <w:rsid w:val="0080680E"/>
    <w:rsid w:val="00807AC2"/>
    <w:rsid w:val="00813309"/>
    <w:rsid w:val="00820C66"/>
    <w:rsid w:val="00823C72"/>
    <w:rsid w:val="0082687E"/>
    <w:rsid w:val="00826D8F"/>
    <w:rsid w:val="00826F05"/>
    <w:rsid w:val="008320B2"/>
    <w:rsid w:val="00835544"/>
    <w:rsid w:val="00840727"/>
    <w:rsid w:val="008441C8"/>
    <w:rsid w:val="00846054"/>
    <w:rsid w:val="00850B3A"/>
    <w:rsid w:val="00850BAE"/>
    <w:rsid w:val="00853C5D"/>
    <w:rsid w:val="0085488A"/>
    <w:rsid w:val="00856D7B"/>
    <w:rsid w:val="00860333"/>
    <w:rsid w:val="008614AA"/>
    <w:rsid w:val="00862F58"/>
    <w:rsid w:val="008650F3"/>
    <w:rsid w:val="008657AC"/>
    <w:rsid w:val="00867F9C"/>
    <w:rsid w:val="008735D1"/>
    <w:rsid w:val="00875466"/>
    <w:rsid w:val="008828BB"/>
    <w:rsid w:val="008828D4"/>
    <w:rsid w:val="00882BD3"/>
    <w:rsid w:val="00885131"/>
    <w:rsid w:val="008852E3"/>
    <w:rsid w:val="00885D86"/>
    <w:rsid w:val="00894959"/>
    <w:rsid w:val="008A2A63"/>
    <w:rsid w:val="008A2D98"/>
    <w:rsid w:val="008A6445"/>
    <w:rsid w:val="008A7E72"/>
    <w:rsid w:val="008B3D67"/>
    <w:rsid w:val="008B5202"/>
    <w:rsid w:val="008C1DDB"/>
    <w:rsid w:val="008D129C"/>
    <w:rsid w:val="008D235C"/>
    <w:rsid w:val="008D2DDD"/>
    <w:rsid w:val="008D4C08"/>
    <w:rsid w:val="008D4F56"/>
    <w:rsid w:val="008E1D37"/>
    <w:rsid w:val="008E3171"/>
    <w:rsid w:val="008E4B94"/>
    <w:rsid w:val="008E6AF7"/>
    <w:rsid w:val="008E6C0D"/>
    <w:rsid w:val="008E6C0F"/>
    <w:rsid w:val="008F0B53"/>
    <w:rsid w:val="008F1D64"/>
    <w:rsid w:val="008F471E"/>
    <w:rsid w:val="008F69AA"/>
    <w:rsid w:val="008F7502"/>
    <w:rsid w:val="00900738"/>
    <w:rsid w:val="009053BA"/>
    <w:rsid w:val="009105F7"/>
    <w:rsid w:val="0091072D"/>
    <w:rsid w:val="00911AB1"/>
    <w:rsid w:val="009131DC"/>
    <w:rsid w:val="00915ED7"/>
    <w:rsid w:val="00923FDB"/>
    <w:rsid w:val="00926936"/>
    <w:rsid w:val="00931176"/>
    <w:rsid w:val="009314E1"/>
    <w:rsid w:val="009339B1"/>
    <w:rsid w:val="00934414"/>
    <w:rsid w:val="00936294"/>
    <w:rsid w:val="009475FB"/>
    <w:rsid w:val="009506D2"/>
    <w:rsid w:val="009520D4"/>
    <w:rsid w:val="0095325E"/>
    <w:rsid w:val="00953437"/>
    <w:rsid w:val="00955337"/>
    <w:rsid w:val="00955EB7"/>
    <w:rsid w:val="00957099"/>
    <w:rsid w:val="009601F2"/>
    <w:rsid w:val="00961441"/>
    <w:rsid w:val="00963B61"/>
    <w:rsid w:val="00971024"/>
    <w:rsid w:val="0097238E"/>
    <w:rsid w:val="009740D1"/>
    <w:rsid w:val="00975750"/>
    <w:rsid w:val="009818FD"/>
    <w:rsid w:val="00982898"/>
    <w:rsid w:val="00995784"/>
    <w:rsid w:val="00996E39"/>
    <w:rsid w:val="0099704C"/>
    <w:rsid w:val="00997216"/>
    <w:rsid w:val="00997ECF"/>
    <w:rsid w:val="009A3FAB"/>
    <w:rsid w:val="009A76D0"/>
    <w:rsid w:val="009B24E6"/>
    <w:rsid w:val="009B5E94"/>
    <w:rsid w:val="009C15EA"/>
    <w:rsid w:val="009C41F5"/>
    <w:rsid w:val="009C4CF1"/>
    <w:rsid w:val="009D5D08"/>
    <w:rsid w:val="009D7C15"/>
    <w:rsid w:val="009E258A"/>
    <w:rsid w:val="009E3CFE"/>
    <w:rsid w:val="009E4E37"/>
    <w:rsid w:val="009E57AF"/>
    <w:rsid w:val="009E6911"/>
    <w:rsid w:val="009F4AA9"/>
    <w:rsid w:val="00A07E26"/>
    <w:rsid w:val="00A10357"/>
    <w:rsid w:val="00A113CD"/>
    <w:rsid w:val="00A12705"/>
    <w:rsid w:val="00A203D4"/>
    <w:rsid w:val="00A21D9E"/>
    <w:rsid w:val="00A24164"/>
    <w:rsid w:val="00A3075A"/>
    <w:rsid w:val="00A322D1"/>
    <w:rsid w:val="00A34258"/>
    <w:rsid w:val="00A375B8"/>
    <w:rsid w:val="00A42539"/>
    <w:rsid w:val="00A43AF2"/>
    <w:rsid w:val="00A45056"/>
    <w:rsid w:val="00A5398F"/>
    <w:rsid w:val="00A539D6"/>
    <w:rsid w:val="00A53B5E"/>
    <w:rsid w:val="00A54E53"/>
    <w:rsid w:val="00A575E5"/>
    <w:rsid w:val="00A6164F"/>
    <w:rsid w:val="00A62FBE"/>
    <w:rsid w:val="00A64972"/>
    <w:rsid w:val="00A64B4C"/>
    <w:rsid w:val="00A66C0A"/>
    <w:rsid w:val="00A670D6"/>
    <w:rsid w:val="00A67153"/>
    <w:rsid w:val="00A67CC0"/>
    <w:rsid w:val="00A7043A"/>
    <w:rsid w:val="00A7416D"/>
    <w:rsid w:val="00A74EB1"/>
    <w:rsid w:val="00A800EF"/>
    <w:rsid w:val="00A80C60"/>
    <w:rsid w:val="00A80DBC"/>
    <w:rsid w:val="00A8245F"/>
    <w:rsid w:val="00A8398B"/>
    <w:rsid w:val="00A85019"/>
    <w:rsid w:val="00A85EA1"/>
    <w:rsid w:val="00A902FB"/>
    <w:rsid w:val="00A912BC"/>
    <w:rsid w:val="00A93405"/>
    <w:rsid w:val="00A949EA"/>
    <w:rsid w:val="00A97ABC"/>
    <w:rsid w:val="00AA1A44"/>
    <w:rsid w:val="00AA1E07"/>
    <w:rsid w:val="00AA2569"/>
    <w:rsid w:val="00AA5FFF"/>
    <w:rsid w:val="00AA6544"/>
    <w:rsid w:val="00AB1097"/>
    <w:rsid w:val="00AB1766"/>
    <w:rsid w:val="00AB5073"/>
    <w:rsid w:val="00AB77D7"/>
    <w:rsid w:val="00AB7990"/>
    <w:rsid w:val="00AC111B"/>
    <w:rsid w:val="00AC28B3"/>
    <w:rsid w:val="00AC4254"/>
    <w:rsid w:val="00AC48D7"/>
    <w:rsid w:val="00AC4B39"/>
    <w:rsid w:val="00AC530A"/>
    <w:rsid w:val="00AC533D"/>
    <w:rsid w:val="00AD15CE"/>
    <w:rsid w:val="00AD43C9"/>
    <w:rsid w:val="00AF02C2"/>
    <w:rsid w:val="00AF5E12"/>
    <w:rsid w:val="00AF668A"/>
    <w:rsid w:val="00B06E21"/>
    <w:rsid w:val="00B1165D"/>
    <w:rsid w:val="00B13A63"/>
    <w:rsid w:val="00B1755C"/>
    <w:rsid w:val="00B224F5"/>
    <w:rsid w:val="00B3286C"/>
    <w:rsid w:val="00B410BE"/>
    <w:rsid w:val="00B4165D"/>
    <w:rsid w:val="00B46B0F"/>
    <w:rsid w:val="00B47E27"/>
    <w:rsid w:val="00B503D7"/>
    <w:rsid w:val="00B52BEF"/>
    <w:rsid w:val="00B536EF"/>
    <w:rsid w:val="00B56C75"/>
    <w:rsid w:val="00B607FA"/>
    <w:rsid w:val="00B631FB"/>
    <w:rsid w:val="00B66F5B"/>
    <w:rsid w:val="00B727E7"/>
    <w:rsid w:val="00B75064"/>
    <w:rsid w:val="00B81C7A"/>
    <w:rsid w:val="00B823CC"/>
    <w:rsid w:val="00B86505"/>
    <w:rsid w:val="00B87871"/>
    <w:rsid w:val="00B878AF"/>
    <w:rsid w:val="00B910BF"/>
    <w:rsid w:val="00B96ABC"/>
    <w:rsid w:val="00BA08EF"/>
    <w:rsid w:val="00BA2E75"/>
    <w:rsid w:val="00BB098D"/>
    <w:rsid w:val="00BB1ABC"/>
    <w:rsid w:val="00BB58B1"/>
    <w:rsid w:val="00BB5A20"/>
    <w:rsid w:val="00BB5DCB"/>
    <w:rsid w:val="00BC0C00"/>
    <w:rsid w:val="00BC1676"/>
    <w:rsid w:val="00BC21CE"/>
    <w:rsid w:val="00BC2B55"/>
    <w:rsid w:val="00BC2C31"/>
    <w:rsid w:val="00BD1949"/>
    <w:rsid w:val="00BD1F09"/>
    <w:rsid w:val="00BD5DE3"/>
    <w:rsid w:val="00BD677A"/>
    <w:rsid w:val="00BE40C9"/>
    <w:rsid w:val="00BE5659"/>
    <w:rsid w:val="00BF0557"/>
    <w:rsid w:val="00BF3C96"/>
    <w:rsid w:val="00C0135B"/>
    <w:rsid w:val="00C04685"/>
    <w:rsid w:val="00C0482B"/>
    <w:rsid w:val="00C050F9"/>
    <w:rsid w:val="00C06D74"/>
    <w:rsid w:val="00C1228E"/>
    <w:rsid w:val="00C139E6"/>
    <w:rsid w:val="00C26993"/>
    <w:rsid w:val="00C30709"/>
    <w:rsid w:val="00C31FFB"/>
    <w:rsid w:val="00C34D1F"/>
    <w:rsid w:val="00C34E8D"/>
    <w:rsid w:val="00C3516C"/>
    <w:rsid w:val="00C358D0"/>
    <w:rsid w:val="00C361A9"/>
    <w:rsid w:val="00C36486"/>
    <w:rsid w:val="00C36C2E"/>
    <w:rsid w:val="00C40C3A"/>
    <w:rsid w:val="00C453D3"/>
    <w:rsid w:val="00C45BA9"/>
    <w:rsid w:val="00C5454C"/>
    <w:rsid w:val="00C55BAD"/>
    <w:rsid w:val="00C61794"/>
    <w:rsid w:val="00C63349"/>
    <w:rsid w:val="00C64C38"/>
    <w:rsid w:val="00C7170A"/>
    <w:rsid w:val="00C717F0"/>
    <w:rsid w:val="00C730E6"/>
    <w:rsid w:val="00C76D12"/>
    <w:rsid w:val="00C772D5"/>
    <w:rsid w:val="00C81C45"/>
    <w:rsid w:val="00C83172"/>
    <w:rsid w:val="00C8580D"/>
    <w:rsid w:val="00C858B2"/>
    <w:rsid w:val="00C86455"/>
    <w:rsid w:val="00C91056"/>
    <w:rsid w:val="00C91B51"/>
    <w:rsid w:val="00C91DB2"/>
    <w:rsid w:val="00C97A63"/>
    <w:rsid w:val="00CA43EC"/>
    <w:rsid w:val="00CA5FE5"/>
    <w:rsid w:val="00CA6264"/>
    <w:rsid w:val="00CA7585"/>
    <w:rsid w:val="00CB0A2C"/>
    <w:rsid w:val="00CB0E3B"/>
    <w:rsid w:val="00CB3F15"/>
    <w:rsid w:val="00CB484B"/>
    <w:rsid w:val="00CB61EC"/>
    <w:rsid w:val="00CB77C4"/>
    <w:rsid w:val="00CC093E"/>
    <w:rsid w:val="00CC27B1"/>
    <w:rsid w:val="00CC3FD2"/>
    <w:rsid w:val="00CC5717"/>
    <w:rsid w:val="00CC7D8D"/>
    <w:rsid w:val="00CD74A6"/>
    <w:rsid w:val="00CE02DE"/>
    <w:rsid w:val="00CE3E31"/>
    <w:rsid w:val="00CF1151"/>
    <w:rsid w:val="00CF12A7"/>
    <w:rsid w:val="00D03CC2"/>
    <w:rsid w:val="00D06913"/>
    <w:rsid w:val="00D1258B"/>
    <w:rsid w:val="00D202A8"/>
    <w:rsid w:val="00D24557"/>
    <w:rsid w:val="00D25D6E"/>
    <w:rsid w:val="00D31885"/>
    <w:rsid w:val="00D3371F"/>
    <w:rsid w:val="00D3514B"/>
    <w:rsid w:val="00D351B5"/>
    <w:rsid w:val="00D4293A"/>
    <w:rsid w:val="00D43B2A"/>
    <w:rsid w:val="00D47098"/>
    <w:rsid w:val="00D476FC"/>
    <w:rsid w:val="00D47854"/>
    <w:rsid w:val="00D502F8"/>
    <w:rsid w:val="00D57353"/>
    <w:rsid w:val="00D57BB0"/>
    <w:rsid w:val="00D60FD2"/>
    <w:rsid w:val="00D610CB"/>
    <w:rsid w:val="00D6162E"/>
    <w:rsid w:val="00D63920"/>
    <w:rsid w:val="00D64EAD"/>
    <w:rsid w:val="00D65F67"/>
    <w:rsid w:val="00D70B04"/>
    <w:rsid w:val="00D71481"/>
    <w:rsid w:val="00D72133"/>
    <w:rsid w:val="00D72825"/>
    <w:rsid w:val="00D738C4"/>
    <w:rsid w:val="00D750A8"/>
    <w:rsid w:val="00D76ACC"/>
    <w:rsid w:val="00D77BCD"/>
    <w:rsid w:val="00D80340"/>
    <w:rsid w:val="00D809BC"/>
    <w:rsid w:val="00D82DF2"/>
    <w:rsid w:val="00D84542"/>
    <w:rsid w:val="00D87472"/>
    <w:rsid w:val="00D91984"/>
    <w:rsid w:val="00D92BD7"/>
    <w:rsid w:val="00D93B78"/>
    <w:rsid w:val="00D940E8"/>
    <w:rsid w:val="00D95D2A"/>
    <w:rsid w:val="00DA3FE4"/>
    <w:rsid w:val="00DA43AD"/>
    <w:rsid w:val="00DB08C4"/>
    <w:rsid w:val="00DB15A4"/>
    <w:rsid w:val="00DB1B86"/>
    <w:rsid w:val="00DB21BB"/>
    <w:rsid w:val="00DB3339"/>
    <w:rsid w:val="00DC4A92"/>
    <w:rsid w:val="00DD1BFC"/>
    <w:rsid w:val="00DD268A"/>
    <w:rsid w:val="00DD5240"/>
    <w:rsid w:val="00DD6974"/>
    <w:rsid w:val="00DE17E2"/>
    <w:rsid w:val="00DE2A29"/>
    <w:rsid w:val="00DE4EDC"/>
    <w:rsid w:val="00DE65FF"/>
    <w:rsid w:val="00DE76EC"/>
    <w:rsid w:val="00DF4CC0"/>
    <w:rsid w:val="00E0245A"/>
    <w:rsid w:val="00E071FC"/>
    <w:rsid w:val="00E0732D"/>
    <w:rsid w:val="00E07CFD"/>
    <w:rsid w:val="00E11412"/>
    <w:rsid w:val="00E156D8"/>
    <w:rsid w:val="00E17862"/>
    <w:rsid w:val="00E224F5"/>
    <w:rsid w:val="00E26AA3"/>
    <w:rsid w:val="00E27D9A"/>
    <w:rsid w:val="00E31521"/>
    <w:rsid w:val="00E37001"/>
    <w:rsid w:val="00E4441B"/>
    <w:rsid w:val="00E45AD3"/>
    <w:rsid w:val="00E46B1E"/>
    <w:rsid w:val="00E5249D"/>
    <w:rsid w:val="00E54321"/>
    <w:rsid w:val="00E545C1"/>
    <w:rsid w:val="00E551F1"/>
    <w:rsid w:val="00E602CE"/>
    <w:rsid w:val="00E6042F"/>
    <w:rsid w:val="00E60BB0"/>
    <w:rsid w:val="00E60DE8"/>
    <w:rsid w:val="00E60F15"/>
    <w:rsid w:val="00E61DD7"/>
    <w:rsid w:val="00E62998"/>
    <w:rsid w:val="00E634D7"/>
    <w:rsid w:val="00E637FF"/>
    <w:rsid w:val="00E64130"/>
    <w:rsid w:val="00E66273"/>
    <w:rsid w:val="00E71956"/>
    <w:rsid w:val="00E72861"/>
    <w:rsid w:val="00E74C8D"/>
    <w:rsid w:val="00E85639"/>
    <w:rsid w:val="00E926AA"/>
    <w:rsid w:val="00E96415"/>
    <w:rsid w:val="00EA5059"/>
    <w:rsid w:val="00EA64AC"/>
    <w:rsid w:val="00EA6B33"/>
    <w:rsid w:val="00EA7E56"/>
    <w:rsid w:val="00EB078F"/>
    <w:rsid w:val="00EB0829"/>
    <w:rsid w:val="00EB1B26"/>
    <w:rsid w:val="00EB1E15"/>
    <w:rsid w:val="00EB32EF"/>
    <w:rsid w:val="00EB3C30"/>
    <w:rsid w:val="00EB5684"/>
    <w:rsid w:val="00EB673C"/>
    <w:rsid w:val="00EB7E91"/>
    <w:rsid w:val="00EC1D7F"/>
    <w:rsid w:val="00EC5638"/>
    <w:rsid w:val="00EC602F"/>
    <w:rsid w:val="00ED2638"/>
    <w:rsid w:val="00ED39B7"/>
    <w:rsid w:val="00EE03CC"/>
    <w:rsid w:val="00EE3BA8"/>
    <w:rsid w:val="00EF19DE"/>
    <w:rsid w:val="00EF3558"/>
    <w:rsid w:val="00EF3884"/>
    <w:rsid w:val="00EF5517"/>
    <w:rsid w:val="00EF6868"/>
    <w:rsid w:val="00EF7A8D"/>
    <w:rsid w:val="00F00D52"/>
    <w:rsid w:val="00F019E3"/>
    <w:rsid w:val="00F076CB"/>
    <w:rsid w:val="00F10CA8"/>
    <w:rsid w:val="00F15DF2"/>
    <w:rsid w:val="00F162B1"/>
    <w:rsid w:val="00F1655E"/>
    <w:rsid w:val="00F33270"/>
    <w:rsid w:val="00F35801"/>
    <w:rsid w:val="00F35985"/>
    <w:rsid w:val="00F421A8"/>
    <w:rsid w:val="00F429E5"/>
    <w:rsid w:val="00F42A8C"/>
    <w:rsid w:val="00F5276D"/>
    <w:rsid w:val="00F52FC8"/>
    <w:rsid w:val="00F604A2"/>
    <w:rsid w:val="00F60E81"/>
    <w:rsid w:val="00F64839"/>
    <w:rsid w:val="00F75C2E"/>
    <w:rsid w:val="00F822BC"/>
    <w:rsid w:val="00F824A6"/>
    <w:rsid w:val="00F91073"/>
    <w:rsid w:val="00F95ED0"/>
    <w:rsid w:val="00F9697E"/>
    <w:rsid w:val="00F97B34"/>
    <w:rsid w:val="00F97E99"/>
    <w:rsid w:val="00FA08DD"/>
    <w:rsid w:val="00FA15F5"/>
    <w:rsid w:val="00FA2604"/>
    <w:rsid w:val="00FA315E"/>
    <w:rsid w:val="00FB11E5"/>
    <w:rsid w:val="00FB336A"/>
    <w:rsid w:val="00FB6DB7"/>
    <w:rsid w:val="00FB782A"/>
    <w:rsid w:val="00FB7EC8"/>
    <w:rsid w:val="00FC169A"/>
    <w:rsid w:val="00FC28FA"/>
    <w:rsid w:val="00FC2DDB"/>
    <w:rsid w:val="00FC3550"/>
    <w:rsid w:val="00FC4D79"/>
    <w:rsid w:val="00FD0B89"/>
    <w:rsid w:val="00FD2EB1"/>
    <w:rsid w:val="00FD46D1"/>
    <w:rsid w:val="00FE4169"/>
    <w:rsid w:val="00FE582E"/>
    <w:rsid w:val="00FE6888"/>
    <w:rsid w:val="00FE6D80"/>
    <w:rsid w:val="00FF01CC"/>
    <w:rsid w:val="00FF1041"/>
    <w:rsid w:val="00FF192E"/>
    <w:rsid w:val="00FF3E18"/>
    <w:rsid w:val="00FF7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5D2ADD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qFormat/>
    <w:rsid w:val="00E46B1E"/>
    <w:rPr>
      <w:sz w:val="10"/>
      <w:lang w:val="de-CH"/>
    </w:rPr>
  </w:style>
  <w:style w:type="paragraph" w:styleId="berschrift1">
    <w:name w:val="heading 1"/>
    <w:basedOn w:val="Standard"/>
    <w:next w:val="Standard"/>
    <w:link w:val="berschrift1Zchn"/>
    <w:autoRedefine/>
    <w:uiPriority w:val="9"/>
    <w:qFormat/>
    <w:rsid w:val="00EC602F"/>
    <w:pPr>
      <w:keepNext/>
      <w:keepLines/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spacing w:after="20"/>
      <w:contextualSpacing/>
      <w:jc w:val="center"/>
      <w:outlineLvl w:val="0"/>
    </w:pPr>
    <w:rPr>
      <w:rFonts w:eastAsiaTheme="majorEastAsia" w:cs="Times New Roman (Überschriften"/>
      <w:b/>
      <w:color w:val="000000" w:themeColor="text1"/>
      <w:sz w:val="13"/>
      <w:szCs w:val="32"/>
      <w:lang w:val="en-US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07CFD"/>
    <w:pPr>
      <w:keepNext/>
      <w:keepLines/>
      <w:pBdr>
        <w:bottom w:val="single" w:sz="4" w:space="0" w:color="auto"/>
      </w:pBdr>
      <w:spacing w:before="60" w:after="10"/>
      <w:outlineLvl w:val="1"/>
    </w:pPr>
    <w:rPr>
      <w:rFonts w:ascii="Calibri" w:eastAsiaTheme="majorEastAsia" w:hAnsi="Calibri" w:cstheme="majorBidi"/>
      <w:b/>
      <w:color w:val="000000" w:themeColor="text1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2916D3"/>
    <w:pPr>
      <w:numPr>
        <w:numId w:val="1"/>
      </w:numPr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EC602F"/>
    <w:rPr>
      <w:rFonts w:eastAsiaTheme="majorEastAsia" w:cs="Times New Roman (Überschriften"/>
      <w:b/>
      <w:color w:val="000000" w:themeColor="text1"/>
      <w:sz w:val="13"/>
      <w:szCs w:val="32"/>
      <w:lang w:val="en-US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E07CFD"/>
    <w:rPr>
      <w:rFonts w:ascii="Calibri" w:eastAsiaTheme="majorEastAsia" w:hAnsi="Calibri" w:cstheme="majorBidi"/>
      <w:b/>
      <w:color w:val="000000" w:themeColor="text1"/>
      <w:sz w:val="17"/>
      <w:szCs w:val="26"/>
      <w:lang w:val="de-CH"/>
    </w:rPr>
  </w:style>
  <w:style w:type="character" w:customStyle="1" w:styleId="Code">
    <w:name w:val="Code"/>
    <w:basedOn w:val="Absatz-Standardschriftart"/>
    <w:uiPriority w:val="1"/>
    <w:qFormat/>
    <w:rsid w:val="00104933"/>
    <w:rPr>
      <w:rFonts w:ascii="Consolas" w:hAnsi="Consolas"/>
      <w:color w:val="5B9BD5" w:themeColor="accent1"/>
      <w:spacing w:val="-8"/>
      <w:sz w:val="16"/>
      <w:bdr w:val="none" w:sz="0" w:space="0" w:color="auto"/>
      <w:shd w:val="clear" w:color="auto" w:fill="auto"/>
    </w:rPr>
  </w:style>
  <w:style w:type="paragraph" w:styleId="Kopfzeile">
    <w:name w:val="header"/>
    <w:basedOn w:val="Standard"/>
    <w:link w:val="KopfzeileZchn"/>
    <w:uiPriority w:val="99"/>
    <w:unhideWhenUsed/>
    <w:rsid w:val="0097238E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97238E"/>
    <w:rPr>
      <w:sz w:val="18"/>
    </w:rPr>
  </w:style>
  <w:style w:type="paragraph" w:styleId="Fuzeile">
    <w:name w:val="footer"/>
    <w:basedOn w:val="Standard"/>
    <w:link w:val="FuzeileZchn"/>
    <w:uiPriority w:val="99"/>
    <w:unhideWhenUsed/>
    <w:rsid w:val="0097238E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97238E"/>
    <w:rPr>
      <w:sz w:val="18"/>
    </w:rPr>
  </w:style>
  <w:style w:type="character" w:styleId="Seitenzahl">
    <w:name w:val="page number"/>
    <w:basedOn w:val="Absatz-Standardschriftart"/>
    <w:uiPriority w:val="99"/>
    <w:semiHidden/>
    <w:unhideWhenUsed/>
    <w:rsid w:val="00CE02DE"/>
  </w:style>
  <w:style w:type="character" w:styleId="Fett">
    <w:name w:val="Strong"/>
    <w:basedOn w:val="Absatz-Standardschriftart"/>
    <w:uiPriority w:val="22"/>
    <w:rsid w:val="004B72B3"/>
    <w:rPr>
      <w:b/>
      <w:bCs/>
    </w:rPr>
  </w:style>
  <w:style w:type="table" w:styleId="Tabellenraster">
    <w:name w:val="Table Grid"/>
    <w:basedOn w:val="NormaleTabelle"/>
    <w:uiPriority w:val="39"/>
    <w:rsid w:val="009A3FAB"/>
    <w:tblPr>
      <w:tblBorders>
        <w:top w:val="dotted" w:sz="4" w:space="0" w:color="auto"/>
        <w:left w:val="dotted" w:sz="4" w:space="0" w:color="auto"/>
        <w:bottom w:val="dotted" w:sz="4" w:space="0" w:color="auto"/>
        <w:right w:val="dotted" w:sz="4" w:space="0" w:color="auto"/>
        <w:insideH w:val="dotted" w:sz="4" w:space="0" w:color="auto"/>
        <w:insideV w:val="dotted" w:sz="4" w:space="0" w:color="auto"/>
      </w:tblBorders>
      <w:tblCellMar>
        <w:left w:w="28" w:type="dxa"/>
        <w:right w:w="28" w:type="dxa"/>
      </w:tblCellMar>
    </w:tblPr>
  </w:style>
  <w:style w:type="paragraph" w:styleId="Beschriftung">
    <w:name w:val="caption"/>
    <w:basedOn w:val="Standard"/>
    <w:next w:val="Standard"/>
    <w:uiPriority w:val="35"/>
    <w:unhideWhenUsed/>
    <w:rsid w:val="00082418"/>
    <w:pPr>
      <w:spacing w:after="200"/>
    </w:pPr>
    <w:rPr>
      <w:i/>
      <w:iCs/>
      <w:color w:val="44546A" w:themeColor="text2"/>
      <w:sz w:val="18"/>
      <w:szCs w:val="18"/>
    </w:rPr>
  </w:style>
  <w:style w:type="character" w:styleId="Platzhaltertext">
    <w:name w:val="Placeholder Text"/>
    <w:basedOn w:val="Absatz-Standardschriftart"/>
    <w:uiPriority w:val="99"/>
    <w:semiHidden/>
    <w:rsid w:val="00D84542"/>
    <w:rPr>
      <w:color w:val="808080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03D42"/>
    <w:rPr>
      <w:rFonts w:ascii="Times New Roman" w:hAnsi="Times New Roman" w:cs="Times New Roman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03D42"/>
    <w:rPr>
      <w:rFonts w:ascii="Times New Roman" w:hAnsi="Times New Roman" w:cs="Times New Roman"/>
      <w:sz w:val="18"/>
      <w:szCs w:val="18"/>
      <w:lang w:val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11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6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556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540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848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fabianschwander/Documents/Ausbildung/FHNW/zf_template.dotx" TargetMode="External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034D8F3-6423-6D4D-A50A-0863295EA9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zf_template.dotx</Template>
  <TotalTime>0</TotalTime>
  <Pages>4</Pages>
  <Words>119</Words>
  <Characters>750</Characters>
  <Application>Microsoft Office Word</Application>
  <DocSecurity>0</DocSecurity>
  <Lines>6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Headings</vt:lpstr>
      </vt:variant>
      <vt:variant>
        <vt:i4>34</vt:i4>
      </vt:variant>
    </vt:vector>
  </HeadingPairs>
  <TitlesOfParts>
    <vt:vector size="35" baseType="lpstr">
      <vt:lpstr/>
      <vt:lpstr>Collections</vt:lpstr>
      <vt:lpstr>    Set-Semantik</vt:lpstr>
      <vt:lpstr>    List</vt:lpstr>
      <vt:lpstr>    boolean add() / boolean remove()</vt:lpstr>
      <vt:lpstr>Listen</vt:lpstr>
      <vt:lpstr>    Implementierung mit Array</vt:lpstr>
      <vt:lpstr>    Implementierung mit Liste</vt:lpstr>
      <vt:lpstr>    ArrayList</vt:lpstr>
      <vt:lpstr>    LinkedList</vt:lpstr>
      <vt:lpstr>    Stack</vt:lpstr>
      <vt:lpstr>    Queue</vt:lpstr>
      <vt:lpstr>Iteratoren</vt:lpstr>
      <vt:lpstr>    State-Variable mayRemove</vt:lpstr>
      <vt:lpstr>    Doppelt verkettete Liste</vt:lpstr>
      <vt:lpstr>    Ringliste (=Zyklisch verkettete Liste)</vt:lpstr>
      <vt:lpstr>    Concurrent Modification</vt:lpstr>
      <vt:lpstr>Bäume</vt:lpstr>
      <vt:lpstr>    Binärbaum</vt:lpstr>
      <vt:lpstr>Durchlaufordnung</vt:lpstr>
      <vt:lpstr>    Preorder-Reihenfolge</vt:lpstr>
      <vt:lpstr>    Postorder-Reihenfolge</vt:lpstr>
      <vt:lpstr>    Inorder-Reihenfolge</vt:lpstr>
      <vt:lpstr>Binärer Suchbaum</vt:lpstr>
      <vt:lpstr>    Key ( key(v) = Schlüssel des Knotens</vt:lpstr>
      <vt:lpstr>    Suchen</vt:lpstr>
      <vt:lpstr>    Einfügen</vt:lpstr>
      <vt:lpstr>    Entfernen</vt:lpstr>
      <vt:lpstr>Balancierter Suchbaum</vt:lpstr>
      <vt:lpstr>AVL-Bäume</vt:lpstr>
      <vt:lpstr>    Baumrotation</vt:lpstr>
      <vt:lpstr>    Einfache Rotation ( bei Situation 1 + 2</vt:lpstr>
      <vt:lpstr>    Doppelte Rotation ( bei Situation 3</vt:lpstr>
      <vt:lpstr>Datenstrukturen</vt:lpstr>
      <vt:lpstr>B-Bäume</vt:lpstr>
    </vt:vector>
  </TitlesOfParts>
  <Company/>
  <LinksUpToDate>false</LinksUpToDate>
  <CharactersWithSpaces>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Schwander Fabian (s)</dc:creator>
  <cp:keywords/>
  <dc:description/>
  <cp:lastModifiedBy>Florian Thiévent</cp:lastModifiedBy>
  <cp:revision>22</cp:revision>
  <cp:lastPrinted>2019-07-09T04:49:00Z</cp:lastPrinted>
  <dcterms:created xsi:type="dcterms:W3CDTF">2019-07-08T11:41:00Z</dcterms:created>
  <dcterms:modified xsi:type="dcterms:W3CDTF">2019-07-09T04:49:00Z</dcterms:modified>
</cp:coreProperties>
</file>